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31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54"/>
        <w:gridCol w:w="1143"/>
        <w:gridCol w:w="2459"/>
        <w:gridCol w:w="1755"/>
        <w:gridCol w:w="1587"/>
        <w:gridCol w:w="2156"/>
      </w:tblGrid>
      <w:tr w:rsidR="002B0D89" w14:paraId="5C5134E0" w14:textId="77777777" w:rsidTr="00AF646C">
        <w:trPr>
          <w:cantSplit/>
          <w:trHeight w:val="408"/>
        </w:trPr>
        <w:tc>
          <w:tcPr>
            <w:tcW w:w="4999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3919A40" w14:textId="48B4B5E9" w:rsidR="000D63FD" w:rsidRPr="0090795F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>Ujian Akhir</w:t>
            </w:r>
            <w:r w:rsidR="004C058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 xml:space="preserve">Praktikum </w:t>
            </w: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  <w:lang w:val="id-ID"/>
              </w:rPr>
              <w:t xml:space="preserve">Semester </w:t>
            </w:r>
            <w:proofErr w:type="spellStart"/>
            <w:r w:rsidR="001B6D32">
              <w:rPr>
                <w:rFonts w:ascii="Arial" w:hAnsi="Arial" w:cs="Arial"/>
                <w:b/>
              </w:rPr>
              <w:t>Ganjil</w:t>
            </w:r>
            <w:proofErr w:type="spellEnd"/>
            <w:r w:rsidR="0090795F">
              <w:rPr>
                <w:rFonts w:ascii="Arial" w:hAnsi="Arial" w:cs="Arial"/>
                <w:b/>
              </w:rPr>
              <w:t xml:space="preserve"> </w:t>
            </w:r>
            <w:r w:rsidR="0066799E">
              <w:rPr>
                <w:rFonts w:ascii="Arial" w:hAnsi="Arial" w:cs="Arial"/>
                <w:b/>
              </w:rPr>
              <w:t>2020</w:t>
            </w:r>
            <w:r>
              <w:rPr>
                <w:rFonts w:ascii="Arial" w:hAnsi="Arial" w:cs="Arial"/>
                <w:b/>
                <w:lang w:val="id-ID"/>
              </w:rPr>
              <w:t>/</w:t>
            </w:r>
            <w:r w:rsidR="0066799E">
              <w:rPr>
                <w:rFonts w:ascii="Arial" w:hAnsi="Arial" w:cs="Arial"/>
                <w:b/>
              </w:rPr>
              <w:t>2021</w:t>
            </w:r>
          </w:p>
          <w:p w14:paraId="63D77931" w14:textId="7FB16BB1" w:rsidR="000D63FD" w:rsidRPr="0090795F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Practicum Final Exam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 w:rsidR="0090795F">
              <w:rPr>
                <w:rFonts w:ascii="Arial" w:hAnsi="Arial" w:cs="Arial"/>
                <w:i/>
                <w:sz w:val="16"/>
              </w:rPr>
              <w:t>–</w:t>
            </w:r>
            <w:r w:rsidR="00643B45">
              <w:rPr>
                <w:rFonts w:ascii="Arial" w:hAnsi="Arial" w:cs="Arial"/>
                <w:i/>
                <w:sz w:val="16"/>
              </w:rPr>
              <w:t xml:space="preserve">Odd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Semester Year </w:t>
            </w:r>
            <w:r w:rsidR="0066799E">
              <w:rPr>
                <w:rFonts w:ascii="Arial" w:hAnsi="Arial" w:cs="Arial"/>
                <w:i/>
                <w:sz w:val="16"/>
              </w:rPr>
              <w:t>2020</w:t>
            </w:r>
            <w:r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66799E">
              <w:rPr>
                <w:rFonts w:ascii="Arial" w:hAnsi="Arial" w:cs="Arial"/>
                <w:i/>
                <w:sz w:val="16"/>
              </w:rPr>
              <w:t>2021</w:t>
            </w:r>
          </w:p>
        </w:tc>
      </w:tr>
      <w:tr w:rsidR="002B0D89" w14:paraId="3BBFAB9C" w14:textId="77777777" w:rsidTr="00AF646C">
        <w:trPr>
          <w:cantSplit/>
          <w:trHeight w:val="512"/>
        </w:trPr>
        <w:tc>
          <w:tcPr>
            <w:tcW w:w="1114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2665AAE" w14:textId="77777777" w:rsidR="000D63FD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Matakuliah</w:t>
            </w:r>
          </w:p>
          <w:p w14:paraId="1BB18EDE" w14:textId="77777777" w:rsidR="000D63FD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Subject</w:t>
            </w:r>
          </w:p>
        </w:tc>
        <w:tc>
          <w:tcPr>
            <w:tcW w:w="28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700AEB3" w14:textId="0048D07B" w:rsidR="00312E5C" w:rsidRDefault="004D2F12" w:rsidP="001F27E2">
            <w:pPr>
              <w:rPr>
                <w:rFonts w:ascii="Arial" w:hAnsi="Arial" w:cs="Arial"/>
                <w:b/>
                <w:sz w:val="20"/>
              </w:rPr>
            </w:pPr>
            <w:r w:rsidRPr="004D2F12">
              <w:rPr>
                <w:rFonts w:ascii="Arial" w:hAnsi="Arial" w:cs="Arial"/>
                <w:b/>
                <w:sz w:val="20"/>
              </w:rPr>
              <w:t>COMP6579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 w:rsidRPr="004D2F12">
              <w:rPr>
                <w:rFonts w:ascii="Arial" w:hAnsi="Arial" w:cs="Arial"/>
                <w:b/>
                <w:sz w:val="20"/>
              </w:rPr>
              <w:t xml:space="preserve"> Big Data Processing</w:t>
            </w:r>
          </w:p>
        </w:tc>
        <w:tc>
          <w:tcPr>
            <w:tcW w:w="1053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03AD30F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2B9EF02" wp14:editId="12131657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6EE9FF6E" w14:textId="77777777" w:rsidTr="00AF646C">
        <w:trPr>
          <w:cantSplit/>
          <w:trHeight w:val="576"/>
        </w:trPr>
        <w:tc>
          <w:tcPr>
            <w:tcW w:w="432" w:type="pct"/>
            <w:vMerge w:val="restart"/>
            <w:tcBorders>
              <w:top w:val="single" w:sz="4" w:space="0" w:color="auto"/>
              <w:left w:val="double" w:sz="4" w:space="0" w:color="auto"/>
              <w:right w:val="nil"/>
            </w:tcBorders>
            <w:vAlign w:val="center"/>
          </w:tcPr>
          <w:p w14:paraId="43274C40" w14:textId="77777777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Kelas</w:t>
            </w:r>
          </w:p>
          <w:p w14:paraId="55A4FF27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Class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5DD5515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759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15DF46" w14:textId="119EDFB7" w:rsidR="001C06F6" w:rsidRPr="00296552" w:rsidRDefault="00504C16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 w:rsidRPr="00504C16">
              <w:rPr>
                <w:rFonts w:ascii="Arial" w:hAnsi="Arial" w:cs="Arial"/>
                <w:b/>
                <w:sz w:val="18"/>
                <w:szCs w:val="18"/>
                <w:lang w:val="id-ID"/>
              </w:rPr>
              <w:t>B</w:t>
            </w:r>
            <w:r w:rsidR="008E7ECC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296552">
              <w:rPr>
                <w:rFonts w:ascii="Arial" w:hAnsi="Arial" w:cs="Arial"/>
                <w:b/>
                <w:sz w:val="18"/>
                <w:szCs w:val="18"/>
              </w:rPr>
              <w:t>08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232F55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Tanggal Mulai</w:t>
            </w:r>
          </w:p>
          <w:p w14:paraId="79DBC4D7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Start Date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7F1B5AC5" w14:textId="75CC6B6F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99275C">
              <w:rPr>
                <w:rFonts w:ascii="Arial" w:hAnsi="Arial" w:cs="Arial"/>
                <w:b/>
                <w:sz w:val="18"/>
              </w:rPr>
              <w:t>22</w:t>
            </w:r>
            <w:r w:rsidR="00785BFC">
              <w:rPr>
                <w:rFonts w:ascii="Arial" w:hAnsi="Arial" w:cs="Arial"/>
                <w:b/>
                <w:sz w:val="18"/>
              </w:rPr>
              <w:t xml:space="preserve"> December </w:t>
            </w:r>
            <w:r w:rsidR="00E31C42" w:rsidRPr="00E31C42">
              <w:rPr>
                <w:rFonts w:ascii="Arial" w:hAnsi="Arial" w:cs="Arial"/>
                <w:b/>
                <w:sz w:val="18"/>
              </w:rPr>
              <w:t>2020</w:t>
            </w:r>
          </w:p>
        </w:tc>
        <w:tc>
          <w:tcPr>
            <w:tcW w:w="105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577642B5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2B0D89" w14:paraId="35E30B13" w14:textId="77777777" w:rsidTr="00AF646C">
        <w:trPr>
          <w:cantSplit/>
          <w:trHeight w:val="576"/>
        </w:trPr>
        <w:tc>
          <w:tcPr>
            <w:tcW w:w="432" w:type="pct"/>
            <w:vMerge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F90B76" w14:textId="77777777" w:rsidR="001C06F6" w:rsidRDefault="001C06F6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4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3961F1" w14:textId="77777777" w:rsidR="001C06F6" w:rsidRPr="00DA7A95" w:rsidRDefault="001C06F6" w:rsidP="00C47E5A">
            <w:pPr>
              <w:pStyle w:val="Header"/>
              <w:tabs>
                <w:tab w:val="clear" w:pos="4320"/>
                <w:tab w:val="left" w:pos="1980"/>
              </w:tabs>
              <w:ind w:left="-119" w:right="-22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759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6F3D9B" w14:textId="77777777" w:rsidR="001C06F6" w:rsidRPr="00DA7A95" w:rsidRDefault="001C06F6" w:rsidP="00C47E5A">
            <w:pPr>
              <w:pStyle w:val="Header"/>
              <w:tabs>
                <w:tab w:val="clear" w:pos="4320"/>
                <w:tab w:val="left" w:pos="1980"/>
              </w:tabs>
              <w:ind w:left="-20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9B4217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Waktu Mulai</w:t>
            </w:r>
          </w:p>
          <w:p w14:paraId="334363F1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Start Time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B5DEA7F" w14:textId="45240C4E" w:rsidR="001C06F6" w:rsidRPr="00AF3F0A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  <w:r w:rsidR="001F3F61">
              <w:rPr>
                <w:rFonts w:ascii="Arial" w:hAnsi="Arial" w:cs="Arial"/>
                <w:b/>
                <w:sz w:val="18"/>
              </w:rPr>
              <w:t xml:space="preserve"> </w:t>
            </w:r>
            <w:r w:rsidR="00726763">
              <w:rPr>
                <w:rFonts w:ascii="Arial" w:hAnsi="Arial" w:cs="Arial"/>
                <w:b/>
                <w:sz w:val="18"/>
              </w:rPr>
              <w:t>1</w:t>
            </w:r>
            <w:r w:rsidR="00D842FE">
              <w:rPr>
                <w:rFonts w:ascii="Arial" w:hAnsi="Arial" w:cs="Arial"/>
                <w:b/>
                <w:sz w:val="18"/>
              </w:rPr>
              <w:t>5</w:t>
            </w:r>
            <w:r w:rsidR="000C1F09" w:rsidRPr="000C1F09">
              <w:rPr>
                <w:rFonts w:ascii="Arial" w:hAnsi="Arial" w:cs="Arial"/>
                <w:b/>
                <w:sz w:val="18"/>
              </w:rPr>
              <w:t>:20</w:t>
            </w:r>
          </w:p>
        </w:tc>
        <w:tc>
          <w:tcPr>
            <w:tcW w:w="105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CF9CABA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2B0D89" w14:paraId="313D8F20" w14:textId="77777777" w:rsidTr="00AF646C">
        <w:trPr>
          <w:cantSplit/>
          <w:trHeight w:val="576"/>
        </w:trPr>
        <w:tc>
          <w:tcPr>
            <w:tcW w:w="432" w:type="pct"/>
            <w:vMerge w:val="restart"/>
            <w:tcBorders>
              <w:top w:val="single" w:sz="4" w:space="0" w:color="auto"/>
              <w:left w:val="double" w:sz="4" w:space="0" w:color="auto"/>
              <w:right w:val="nil"/>
            </w:tcBorders>
            <w:vAlign w:val="center"/>
          </w:tcPr>
          <w:p w14:paraId="622CB902" w14:textId="77777777" w:rsidR="001C06F6" w:rsidRDefault="00B85C90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Dosen</w:t>
            </w:r>
          </w:p>
          <w:p w14:paraId="68C26B26" w14:textId="77777777" w:rsidR="001C06F6" w:rsidRDefault="00B85C90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958074" w14:textId="77777777" w:rsidR="001C06F6" w:rsidRPr="00DA7A95" w:rsidRDefault="00B85C90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1759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F2763D5" w14:textId="1E2AB575" w:rsidR="001C06F6" w:rsidRPr="00046FCF" w:rsidRDefault="00EE08A8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  <w:r w:rsidRPr="00EE08A8">
              <w:rPr>
                <w:rFonts w:ascii="Arial" w:hAnsi="Arial" w:cs="Arial"/>
                <w:b/>
                <w:sz w:val="18"/>
                <w:lang w:val="id-ID"/>
              </w:rPr>
              <w:t>D5403 - Dr. Sani Muhamad Isa, S.Si., M.Kom.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2D92C8" w14:textId="77777777" w:rsidR="001C06F6" w:rsidRDefault="00B85C90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Tanggal Selesai</w:t>
            </w:r>
          </w:p>
          <w:p w14:paraId="7064E988" w14:textId="77777777" w:rsidR="001C06F6" w:rsidRDefault="00B85C90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End Date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6A5FEF61" w14:textId="7D3F1135" w:rsidR="001C06F6" w:rsidRDefault="00B85C90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87CC9">
              <w:rPr>
                <w:rFonts w:ascii="Arial" w:hAnsi="Arial" w:cs="Arial"/>
                <w:b/>
                <w:sz w:val="18"/>
              </w:rPr>
              <w:t>22</w:t>
            </w:r>
            <w:r w:rsidR="000B6CD7">
              <w:rPr>
                <w:rFonts w:ascii="Arial" w:hAnsi="Arial" w:cs="Arial"/>
                <w:b/>
                <w:sz w:val="18"/>
              </w:rPr>
              <w:t xml:space="preserve"> December </w:t>
            </w:r>
            <w:r w:rsidR="00AB3CBE" w:rsidRPr="00AB3CBE">
              <w:rPr>
                <w:rFonts w:ascii="Arial" w:hAnsi="Arial" w:cs="Arial"/>
                <w:b/>
                <w:sz w:val="18"/>
              </w:rPr>
              <w:t>2020</w:t>
            </w:r>
          </w:p>
        </w:tc>
        <w:tc>
          <w:tcPr>
            <w:tcW w:w="105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D6F4882" w14:textId="77777777" w:rsidR="001C06F6" w:rsidRDefault="001C06F6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2B0D89" w14:paraId="409A1965" w14:textId="77777777" w:rsidTr="00AF646C">
        <w:trPr>
          <w:cantSplit/>
          <w:trHeight w:val="576"/>
        </w:trPr>
        <w:tc>
          <w:tcPr>
            <w:tcW w:w="432" w:type="pct"/>
            <w:vMerge/>
            <w:tcBorders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1A887AF" w14:textId="77777777" w:rsidR="001C06F6" w:rsidRDefault="001C06F6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969FBDF" w14:textId="77777777" w:rsidR="001C06F6" w:rsidRDefault="001C06F6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1759" w:type="pct"/>
            <w:gridSpan w:val="2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1F075CC" w14:textId="77777777" w:rsidR="001C06F6" w:rsidRPr="00D843FE" w:rsidRDefault="001C06F6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10E40082" w14:textId="77777777" w:rsidR="001C06F6" w:rsidRDefault="00B85C90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Waktu Selesai</w:t>
            </w:r>
          </w:p>
          <w:p w14:paraId="15F43633" w14:textId="77777777" w:rsidR="001C06F6" w:rsidRDefault="00B85C90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End Time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4CFF421" w14:textId="72F36EE3" w:rsidR="001C06F6" w:rsidRPr="001F3F61" w:rsidRDefault="00B85C90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EC40F4" w:rsidRPr="00EC40F4">
              <w:rPr>
                <w:rFonts w:ascii="Arial" w:hAnsi="Arial" w:cs="Arial"/>
                <w:b/>
                <w:sz w:val="18"/>
              </w:rPr>
              <w:t>1</w:t>
            </w:r>
            <w:r w:rsidR="00D842FE">
              <w:rPr>
                <w:rFonts w:ascii="Arial" w:hAnsi="Arial" w:cs="Arial"/>
                <w:b/>
                <w:sz w:val="18"/>
              </w:rPr>
              <w:t>7</w:t>
            </w:r>
            <w:r w:rsidR="00EC40F4" w:rsidRPr="00EC40F4">
              <w:rPr>
                <w:rFonts w:ascii="Arial" w:hAnsi="Arial" w:cs="Arial"/>
                <w:b/>
                <w:sz w:val="18"/>
              </w:rPr>
              <w:t>:20</w:t>
            </w:r>
          </w:p>
        </w:tc>
        <w:tc>
          <w:tcPr>
            <w:tcW w:w="105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8D57945" w14:textId="77777777" w:rsidR="001C06F6" w:rsidRDefault="001C06F6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72CCFC8C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3D01844A" w14:textId="77777777" w:rsidR="00813100" w:rsidRDefault="00B85C90" w:rsidP="0033715E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7E3CE76A" w14:textId="77777777" w:rsidR="00813100" w:rsidRDefault="00B85C90" w:rsidP="0033715E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0186DA3A" w14:textId="77777777" w:rsidR="00813100" w:rsidRDefault="00B85C90" w:rsidP="0033715E">
      <w:pPr>
        <w:numPr>
          <w:ilvl w:val="0"/>
          <w:numId w:val="11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2D6E9B58" w14:textId="77777777" w:rsidR="00813100" w:rsidRDefault="00B85C90" w:rsidP="0033715E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074A4242" w14:textId="5BCAF2F9" w:rsidR="00DD66F4" w:rsidRPr="00D64B67" w:rsidRDefault="001A0D2D" w:rsidP="00DD66F4">
      <w:pPr>
        <w:numPr>
          <w:ilvl w:val="0"/>
          <w:numId w:val="11"/>
        </w:numPr>
        <w:tabs>
          <w:tab w:val="center" w:pos="0"/>
          <w:tab w:val="right" w:pos="8640"/>
        </w:tabs>
        <w:ind w:right="212"/>
        <w:jc w:val="both"/>
        <w:rPr>
          <w:b/>
          <w:bCs/>
          <w:lang w:val="id-ID" w:eastAsia="x-none"/>
        </w:rPr>
      </w:pPr>
      <w:r w:rsidRPr="001A0D2D">
        <w:rPr>
          <w:lang w:val="id-ID" w:eastAsia="x-none"/>
        </w:rPr>
        <w:t xml:space="preserve">Mahasiswa tidak diperbolehkan untuk membuka dan menyalin dari </w:t>
      </w:r>
      <w:r w:rsidRPr="001A0D2D">
        <w:rPr>
          <w:b/>
          <w:bCs/>
          <w:lang w:val="id-ID" w:eastAsia="x-none"/>
        </w:rPr>
        <w:t xml:space="preserve">BUKU </w:t>
      </w:r>
      <w:r w:rsidRPr="001A0D2D">
        <w:rPr>
          <w:lang w:val="id-ID" w:eastAsia="x-none"/>
        </w:rPr>
        <w:t xml:space="preserve">atau </w:t>
      </w:r>
      <w:r w:rsidRPr="001A0D2D">
        <w:rPr>
          <w:b/>
          <w:bCs/>
          <w:lang w:val="id-ID" w:eastAsia="x-none"/>
        </w:rPr>
        <w:t>CATATAN</w:t>
      </w:r>
      <w:r w:rsidRPr="001A0D2D">
        <w:rPr>
          <w:lang w:val="id-ID" w:eastAsia="x-none"/>
        </w:rPr>
        <w:t xml:space="preserve">, </w:t>
      </w:r>
      <w:r w:rsidRPr="001A0D2D">
        <w:rPr>
          <w:b/>
          <w:bCs/>
          <w:lang w:val="id-ID" w:eastAsia="x-none"/>
        </w:rPr>
        <w:t>VIDEO</w:t>
      </w:r>
      <w:r w:rsidRPr="001A0D2D">
        <w:rPr>
          <w:lang w:val="id-ID" w:eastAsia="x-none"/>
        </w:rPr>
        <w:t xml:space="preserve"> dari pengajar (recording kelas, VBL, Youtube, dsb) dan </w:t>
      </w:r>
      <w:r w:rsidRPr="001A0D2D">
        <w:rPr>
          <w:b/>
          <w:bCs/>
          <w:lang w:val="id-ID" w:eastAsia="x-none"/>
        </w:rPr>
        <w:t>REFERENSI</w:t>
      </w:r>
      <w:r w:rsidRPr="001A0D2D">
        <w:rPr>
          <w:lang w:val="id-ID" w:eastAsia="x-none"/>
        </w:rPr>
        <w:t xml:space="preserve"> lainnya</w:t>
      </w:r>
    </w:p>
    <w:p w14:paraId="46DCA14D" w14:textId="30F77CF1" w:rsidR="00DD66F4" w:rsidRPr="00B37A53" w:rsidRDefault="001E5448" w:rsidP="00DD66F4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lang w:val="en-ID" w:eastAsia="x-none"/>
        </w:rPr>
      </w:pPr>
      <w:r w:rsidRPr="001E5448">
        <w:rPr>
          <w:bCs/>
          <w:i/>
          <w:sz w:val="20"/>
          <w:szCs w:val="20"/>
          <w:lang w:val="id-ID" w:eastAsia="x-none"/>
        </w:rPr>
        <w:t>Student isn't allowed to open and copy from any resources such as notes, videos (class recording, VBL, Youtube, etc) and other references</w:t>
      </w:r>
    </w:p>
    <w:p w14:paraId="1924D576" w14:textId="65B637D0" w:rsidR="00813100" w:rsidRDefault="001E5448" w:rsidP="0033715E">
      <w:pPr>
        <w:numPr>
          <w:ilvl w:val="0"/>
          <w:numId w:val="11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 w:rsidRPr="001E5448">
        <w:rPr>
          <w:lang w:val="id-ID" w:eastAsia="x-none"/>
        </w:rPr>
        <w:t>Mahasiswa tidak diperbolehkan membuka dan menyalin jawaban dari internet (google, stackoverflow, dsb)</w:t>
      </w:r>
    </w:p>
    <w:p w14:paraId="351DE0CA" w14:textId="39CF53D4" w:rsidR="00813100" w:rsidRDefault="001E5448" w:rsidP="0033715E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 w:rsidRPr="001E5448">
        <w:rPr>
          <w:i/>
          <w:sz w:val="20"/>
          <w:szCs w:val="20"/>
          <w:lang w:val="id-ID" w:eastAsia="x-none"/>
        </w:rPr>
        <w:t>Student isn't allowed to open and copy answer from the internet (google, stackoverflow, etc)</w:t>
      </w:r>
    </w:p>
    <w:p w14:paraId="564585D1" w14:textId="77777777" w:rsidR="00813100" w:rsidRDefault="00B85C90" w:rsidP="0033715E">
      <w:pPr>
        <w:numPr>
          <w:ilvl w:val="0"/>
          <w:numId w:val="11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442B7400" w14:textId="77777777" w:rsidR="00813100" w:rsidRPr="0021077F" w:rsidRDefault="00B85C90" w:rsidP="0033715E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520DEC01" w14:textId="23B92A1D" w:rsidR="00813100" w:rsidRPr="0021077F" w:rsidRDefault="00B85C90" w:rsidP="0033715E">
      <w:pPr>
        <w:numPr>
          <w:ilvl w:val="0"/>
          <w:numId w:val="11"/>
        </w:numPr>
        <w:tabs>
          <w:tab w:val="center" w:pos="0"/>
          <w:tab w:val="right" w:pos="8640"/>
        </w:tabs>
        <w:spacing w:line="276" w:lineRule="auto"/>
        <w:ind w:right="32"/>
        <w:jc w:val="both"/>
        <w:rPr>
          <w:lang w:val="id-ID" w:eastAsia="x-none"/>
        </w:rPr>
      </w:pPr>
      <w:proofErr w:type="spellStart"/>
      <w:r w:rsidRPr="0021077F">
        <w:rPr>
          <w:lang w:val="en-ID" w:eastAsia="x-none"/>
        </w:rPr>
        <w:t>Kumpulkan</w:t>
      </w:r>
      <w:proofErr w:type="spellEnd"/>
      <w:r w:rsidRPr="0021077F">
        <w:rPr>
          <w:lang w:val="en-ID" w:eastAsia="x-none"/>
        </w:rPr>
        <w:t xml:space="preserve"> </w:t>
      </w:r>
      <w:r w:rsidRPr="0021077F">
        <w:rPr>
          <w:lang w:val="id-ID" w:eastAsia="x-none"/>
        </w:rPr>
        <w:t>jawaban tepat pada waktunya</w:t>
      </w:r>
      <w:r w:rsidR="00211022">
        <w:rPr>
          <w:lang w:eastAsia="x-none"/>
        </w:rPr>
        <w:t xml:space="preserve">, </w:t>
      </w:r>
      <w:proofErr w:type="spellStart"/>
      <w:r w:rsidR="00211022">
        <w:rPr>
          <w:lang w:eastAsia="x-none"/>
        </w:rPr>
        <w:t>apabila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terlambat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mengumpulkan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maka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jawaban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tidak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akan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dikoreksi</w:t>
      </w:r>
      <w:proofErr w:type="spellEnd"/>
      <w:r w:rsidR="00211022">
        <w:rPr>
          <w:lang w:eastAsia="x-none"/>
        </w:rPr>
        <w:t xml:space="preserve"> dan </w:t>
      </w:r>
      <w:proofErr w:type="spellStart"/>
      <w:r w:rsidR="00211022">
        <w:rPr>
          <w:lang w:eastAsia="x-none"/>
        </w:rPr>
        <w:t>nilai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mahasiswa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adalah</w:t>
      </w:r>
      <w:proofErr w:type="spellEnd"/>
      <w:r w:rsidR="00211022">
        <w:rPr>
          <w:lang w:eastAsia="x-none"/>
        </w:rPr>
        <w:t xml:space="preserve"> 0</w:t>
      </w:r>
    </w:p>
    <w:p w14:paraId="7B23D18E" w14:textId="5282E960" w:rsidR="00813100" w:rsidRPr="00AE0C0C" w:rsidRDefault="00B85C90" w:rsidP="0033715E">
      <w:pPr>
        <w:tabs>
          <w:tab w:val="center" w:pos="0"/>
          <w:tab w:val="right" w:pos="8640"/>
        </w:tabs>
        <w:spacing w:line="276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 w:rsidR="00AE0C0C">
        <w:rPr>
          <w:i/>
          <w:sz w:val="20"/>
          <w:szCs w:val="20"/>
          <w:lang w:eastAsia="x-none"/>
        </w:rPr>
        <w:t xml:space="preserve">, if not, then the answer will not be </w:t>
      </w:r>
      <w:r w:rsidR="00AF646C">
        <w:rPr>
          <w:i/>
          <w:sz w:val="20"/>
          <w:szCs w:val="20"/>
          <w:lang w:eastAsia="x-none"/>
        </w:rPr>
        <w:t>checked,</w:t>
      </w:r>
      <w:r w:rsidR="00AE0C0C">
        <w:rPr>
          <w:i/>
          <w:sz w:val="20"/>
          <w:szCs w:val="20"/>
          <w:lang w:eastAsia="x-none"/>
        </w:rPr>
        <w:t xml:space="preserve"> and the students will receive 0 (ZERO)</w:t>
      </w:r>
    </w:p>
    <w:p w14:paraId="282B23B5" w14:textId="77777777" w:rsidR="00813100" w:rsidRDefault="00B85C90" w:rsidP="0033715E">
      <w:pPr>
        <w:numPr>
          <w:ilvl w:val="0"/>
          <w:numId w:val="11"/>
        </w:num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1A05989E" w14:textId="77777777" w:rsidR="00813100" w:rsidRDefault="00B85C90" w:rsidP="0033715E">
      <w:pPr>
        <w:tabs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63BCB246" w14:textId="77777777" w:rsidR="003E647C" w:rsidRDefault="00C85B11" w:rsidP="0033715E">
      <w:pPr>
        <w:tabs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CCFB1" wp14:editId="7AC862BC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6629400" cy="0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02F7" id="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3pt" to="522pt,9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">
                <o:lock v:ext="edit" shapetype="f"/>
              </v:line>
            </w:pict>
          </mc:Fallback>
        </mc:AlternateContent>
      </w:r>
    </w:p>
    <w:p w14:paraId="59100F34" w14:textId="77777777" w:rsidR="00813100" w:rsidRDefault="00813100" w:rsidP="003E647C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</w:p>
    <w:p w14:paraId="63A86F83" w14:textId="77777777" w:rsidR="00737B84" w:rsidRDefault="00737B84">
      <w:pPr>
        <w:rPr>
          <w:lang w:val="id-ID" w:eastAsia="x-none"/>
        </w:rPr>
      </w:pPr>
      <w:r>
        <w:rPr>
          <w:lang w:val="id-ID" w:eastAsia="x-none"/>
        </w:rPr>
        <w:br w:type="page"/>
      </w:r>
    </w:p>
    <w:p w14:paraId="58242DAF" w14:textId="546130D6" w:rsidR="002679EF" w:rsidRDefault="00D32366" w:rsidP="005611F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7480B14B" wp14:editId="607DE1EA">
            <wp:extent cx="4572000" cy="2571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6087" w14:textId="77777777" w:rsidR="00737B84" w:rsidRPr="005611F9" w:rsidRDefault="00737B84" w:rsidP="005611F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</w:p>
    <w:p w14:paraId="7EF96CB6" w14:textId="77777777" w:rsidR="00813100" w:rsidRDefault="00B85C90" w:rsidP="0033715E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41CC6FAA" w14:textId="77777777" w:rsidR="00813100" w:rsidRDefault="00B85C90" w:rsidP="0033715E">
      <w:pPr>
        <w:tabs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0E542A3A" w14:textId="16CD1BC2" w:rsidR="00BE0587" w:rsidRDefault="00821658" w:rsidP="00353BFC">
      <w:pPr>
        <w:pStyle w:val="ListParagraph"/>
        <w:numPr>
          <w:ilvl w:val="0"/>
          <w:numId w:val="1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>
        <w:rPr>
          <w:lang w:eastAsia="x-none"/>
        </w:rPr>
        <w:t>VM Cloudera</w:t>
      </w:r>
    </w:p>
    <w:p w14:paraId="4DE4A87E" w14:textId="683A4349" w:rsidR="00683B4C" w:rsidRDefault="00821658" w:rsidP="0033715E">
      <w:pPr>
        <w:pStyle w:val="ListParagraph"/>
        <w:numPr>
          <w:ilvl w:val="0"/>
          <w:numId w:val="1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proofErr w:type="spellStart"/>
      <w:r>
        <w:rPr>
          <w:lang w:eastAsia="x-none"/>
        </w:rPr>
        <w:t>Jupyter</w:t>
      </w:r>
      <w:proofErr w:type="spellEnd"/>
      <w:r>
        <w:rPr>
          <w:lang w:eastAsia="x-none"/>
        </w:rPr>
        <w:t xml:space="preserve"> Notebook</w:t>
      </w:r>
    </w:p>
    <w:p w14:paraId="5820D72B" w14:textId="4A3D992D" w:rsidR="00813100" w:rsidRDefault="00C85B11" w:rsidP="0033715E">
      <w:p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0847A" wp14:editId="044705C1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0" t="0" r="0" b="0"/>
                <wp:wrapNone/>
                <wp:docPr id="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C5016" id="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">
                <o:lock v:ext="edit" shapetype="f"/>
              </v:line>
            </w:pict>
          </mc:Fallback>
        </mc:AlternateContent>
      </w:r>
    </w:p>
    <w:p w14:paraId="7EEB6DF3" w14:textId="77777777" w:rsidR="00813100" w:rsidRDefault="00B85C90" w:rsidP="0033715E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28E6019C" w14:textId="77777777" w:rsidR="00813100" w:rsidRDefault="00B85C90" w:rsidP="0033715E">
      <w:pPr>
        <w:tabs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01DD63B8" w14:textId="586615DA" w:rsidR="002D6900" w:rsidRPr="002D6900" w:rsidRDefault="002D79A0" w:rsidP="002D6900">
      <w:pPr>
        <w:pStyle w:val="ListParagraph"/>
        <w:numPr>
          <w:ilvl w:val="0"/>
          <w:numId w:val="12"/>
        </w:num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IPYNB</w:t>
      </w:r>
    </w:p>
    <w:p w14:paraId="25473B60" w14:textId="77777777" w:rsidR="00813100" w:rsidRPr="002D6900" w:rsidRDefault="00C85B11" w:rsidP="002D6900">
      <w:p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470E4" wp14:editId="2C5BA203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0DDB0" id="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">
                <o:lock v:ext="edit" shapetype="f"/>
              </v:line>
            </w:pict>
          </mc:Fallback>
        </mc:AlternateContent>
      </w:r>
    </w:p>
    <w:p w14:paraId="38BD87D4" w14:textId="77777777" w:rsidR="00813100" w:rsidRDefault="00B85C90" w:rsidP="0033715E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PERHATIAN!</w:t>
      </w:r>
    </w:p>
    <w:p w14:paraId="5A10921A" w14:textId="77777777" w:rsidR="00813100" w:rsidRDefault="00B85C90" w:rsidP="0033715E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48C1D13A" w14:textId="77777777" w:rsidR="00813100" w:rsidRDefault="00B85C90" w:rsidP="0033715E">
      <w:pPr>
        <w:numPr>
          <w:ilvl w:val="0"/>
          <w:numId w:val="11"/>
        </w:numPr>
        <w:tabs>
          <w:tab w:val="left" w:pos="360"/>
        </w:tabs>
        <w:spacing w:line="276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E84797B" w14:textId="77777777" w:rsidR="00813100" w:rsidRDefault="00B85C90" w:rsidP="0033715E">
      <w:pPr>
        <w:spacing w:line="276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B35549A" w14:textId="77777777" w:rsidR="00813100" w:rsidRDefault="00B85C90" w:rsidP="0033715E">
      <w:pPr>
        <w:pStyle w:val="ListParagraph"/>
        <w:numPr>
          <w:ilvl w:val="0"/>
          <w:numId w:val="13"/>
        </w:numPr>
        <w:spacing w:line="276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57FB6785" w14:textId="77777777" w:rsidR="00813100" w:rsidRDefault="00B85C90" w:rsidP="0033715E">
      <w:pPr>
        <w:pStyle w:val="ListParagraph"/>
        <w:spacing w:line="276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62BF2F68" w14:textId="77777777" w:rsidR="00E0352E" w:rsidRDefault="00B85C90" w:rsidP="0033715E">
      <w:pPr>
        <w:pStyle w:val="ListParagraph"/>
        <w:numPr>
          <w:ilvl w:val="0"/>
          <w:numId w:val="16"/>
        </w:numPr>
        <w:spacing w:line="276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5B8A9DAB" w14:textId="77777777" w:rsidR="00E0352E" w:rsidRDefault="00B85C90" w:rsidP="0033715E">
      <w:pPr>
        <w:pStyle w:val="ListParagraph"/>
        <w:spacing w:line="276" w:lineRule="auto"/>
        <w:ind w:left="360"/>
        <w:jc w:val="both"/>
        <w:rPr>
          <w:b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FCF90BF" w14:textId="77777777" w:rsidR="00E0352E" w:rsidRDefault="00E0352E" w:rsidP="00813100">
      <w:pPr>
        <w:pStyle w:val="ListParagraph"/>
        <w:ind w:left="360"/>
        <w:jc w:val="both"/>
        <w:rPr>
          <w:b/>
          <w:lang w:val="id-ID"/>
        </w:rPr>
      </w:pPr>
    </w:p>
    <w:p w14:paraId="08F0D13F" w14:textId="77777777" w:rsidR="00813100" w:rsidRDefault="00B85C90" w:rsidP="008E6937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47ADBF75" w14:textId="77777777" w:rsidR="0059559E" w:rsidRPr="00876A58" w:rsidRDefault="0059559E" w:rsidP="0059559E">
      <w:pPr>
        <w:pStyle w:val="Heading2"/>
      </w:pPr>
      <w:r w:rsidRPr="00876A58">
        <w:rPr>
          <w:lang w:val="id-ID"/>
        </w:rPr>
        <w:lastRenderedPageBreak/>
        <w:t>Soal</w:t>
      </w:r>
    </w:p>
    <w:p w14:paraId="6F96D201" w14:textId="77777777" w:rsidR="0059559E" w:rsidRPr="006F305D" w:rsidRDefault="0059559E" w:rsidP="0059559E">
      <w:pPr>
        <w:rPr>
          <w:i/>
          <w:sz w:val="16"/>
        </w:rPr>
      </w:pPr>
      <w:r w:rsidRPr="001E4042">
        <w:rPr>
          <w:i/>
          <w:sz w:val="16"/>
          <w:lang w:val="id-ID"/>
        </w:rPr>
        <w:t>Cas</w:t>
      </w:r>
      <w:r>
        <w:rPr>
          <w:i/>
          <w:sz w:val="16"/>
        </w:rPr>
        <w:t>e</w:t>
      </w:r>
    </w:p>
    <w:p w14:paraId="08035CCA" w14:textId="77777777" w:rsidR="0059559E" w:rsidRPr="003D3B9D" w:rsidRDefault="0059559E" w:rsidP="0059559E">
      <w:pPr>
        <w:spacing w:before="240" w:after="240" w:line="360" w:lineRule="auto"/>
        <w:jc w:val="center"/>
        <w:rPr>
          <w:b/>
          <w:sz w:val="28"/>
        </w:rPr>
      </w:pPr>
      <w:proofErr w:type="spellStart"/>
      <w:r>
        <w:rPr>
          <w:b/>
          <w:sz w:val="28"/>
        </w:rPr>
        <w:t>TokocAmzAne</w:t>
      </w:r>
      <w:proofErr w:type="spellEnd"/>
    </w:p>
    <w:p w14:paraId="040B5E92" w14:textId="77777777" w:rsidR="0059559E" w:rsidRDefault="0059559E" w:rsidP="0059559E">
      <w:pPr>
        <w:spacing w:line="360" w:lineRule="auto"/>
        <w:ind w:right="-330"/>
        <w:jc w:val="both"/>
        <w:rPr>
          <w:bCs/>
        </w:rPr>
      </w:pPr>
      <w:proofErr w:type="spellStart"/>
      <w:r>
        <w:rPr>
          <w:b/>
        </w:rPr>
        <w:t>TokocAmzAne</w:t>
      </w:r>
      <w:proofErr w:type="spellEnd"/>
      <w:r w:rsidRPr="006F36D7">
        <w:t xml:space="preserve"> is</w:t>
      </w:r>
      <w:r w:rsidRPr="006F36D7">
        <w:rPr>
          <w:bCs/>
        </w:rPr>
        <w:t xml:space="preserve"> a </w:t>
      </w:r>
      <w:r>
        <w:rPr>
          <w:bCs/>
        </w:rPr>
        <w:t xml:space="preserve">camera store run by a businessman called </w:t>
      </w:r>
      <w:proofErr w:type="spellStart"/>
      <w:r w:rsidRPr="00D21290">
        <w:rPr>
          <w:bCs/>
        </w:rPr>
        <w:t>Ucok</w:t>
      </w:r>
      <w:proofErr w:type="spellEnd"/>
      <w:r>
        <w:rPr>
          <w:bCs/>
        </w:rPr>
        <w:t>. As the sales went high,</w:t>
      </w:r>
      <w:r>
        <w:rPr>
          <w:b/>
        </w:rPr>
        <w:t xml:space="preserve"> </w:t>
      </w:r>
      <w:proofErr w:type="spellStart"/>
      <w:r w:rsidRPr="00D21290">
        <w:rPr>
          <w:bCs/>
        </w:rPr>
        <w:t>Ucok</w:t>
      </w:r>
      <w:proofErr w:type="spellEnd"/>
      <w:r>
        <w:rPr>
          <w:bCs/>
        </w:rPr>
        <w:t xml:space="preserve"> hires you to make some analysis about the data they have. Unfortunately, the database that is used to store the sales data is deleted by </w:t>
      </w:r>
      <w:proofErr w:type="spellStart"/>
      <w:r w:rsidRPr="00D21290">
        <w:rPr>
          <w:bCs/>
        </w:rPr>
        <w:t>Ucok’s</w:t>
      </w:r>
      <w:proofErr w:type="spellEnd"/>
      <w:r>
        <w:rPr>
          <w:bCs/>
        </w:rPr>
        <w:t xml:space="preserve"> best assistant, </w:t>
      </w:r>
      <w:proofErr w:type="spellStart"/>
      <w:r w:rsidRPr="00D21290">
        <w:rPr>
          <w:bCs/>
        </w:rPr>
        <w:t>Butet</w:t>
      </w:r>
      <w:proofErr w:type="spellEnd"/>
      <w:r w:rsidRPr="00D21290">
        <w:rPr>
          <w:bCs/>
        </w:rPr>
        <w:t>.</w:t>
      </w:r>
      <w:r>
        <w:rPr>
          <w:b/>
        </w:rPr>
        <w:t xml:space="preserve"> </w:t>
      </w:r>
      <w:r>
        <w:rPr>
          <w:bCs/>
        </w:rPr>
        <w:t xml:space="preserve">However, </w:t>
      </w:r>
      <w:proofErr w:type="spellStart"/>
      <w:r>
        <w:rPr>
          <w:bCs/>
        </w:rPr>
        <w:t>Butet</w:t>
      </w:r>
      <w:proofErr w:type="spellEnd"/>
      <w:r>
        <w:rPr>
          <w:bCs/>
        </w:rPr>
        <w:t xml:space="preserve"> still has the backup file stored in </w:t>
      </w:r>
      <w:r>
        <w:rPr>
          <w:b/>
        </w:rPr>
        <w:t>CSV file</w:t>
      </w:r>
      <w:r>
        <w:rPr>
          <w:bCs/>
        </w:rPr>
        <w:t xml:space="preserve">. Below is the </w:t>
      </w:r>
      <w:proofErr w:type="spellStart"/>
      <w:r>
        <w:rPr>
          <w:b/>
        </w:rPr>
        <w:t>TokocAmzAne</w:t>
      </w:r>
      <w:proofErr w:type="spellEnd"/>
      <w:r>
        <w:rPr>
          <w:b/>
        </w:rPr>
        <w:t xml:space="preserve"> </w:t>
      </w:r>
      <w:r w:rsidRPr="00D21290">
        <w:rPr>
          <w:b/>
        </w:rPr>
        <w:t>ERD</w:t>
      </w:r>
      <w:r>
        <w:rPr>
          <w:bCs/>
        </w:rPr>
        <w:t xml:space="preserve"> that </w:t>
      </w:r>
      <w:proofErr w:type="spellStart"/>
      <w:r w:rsidRPr="00D21290">
        <w:rPr>
          <w:bCs/>
        </w:rPr>
        <w:t>Ucok</w:t>
      </w:r>
      <w:proofErr w:type="spellEnd"/>
      <w:r>
        <w:rPr>
          <w:bCs/>
        </w:rPr>
        <w:t xml:space="preserve"> wants you to analyze: </w:t>
      </w:r>
    </w:p>
    <w:p w14:paraId="4337A875" w14:textId="77777777" w:rsidR="0059559E" w:rsidRDefault="0059559E" w:rsidP="0059559E">
      <w:pPr>
        <w:spacing w:line="360" w:lineRule="auto"/>
        <w:ind w:right="-330"/>
        <w:jc w:val="both"/>
        <w:rPr>
          <w:bCs/>
        </w:rPr>
      </w:pPr>
    </w:p>
    <w:p w14:paraId="49466ACB" w14:textId="77777777" w:rsidR="0059559E" w:rsidRDefault="0059559E" w:rsidP="0059559E">
      <w:pPr>
        <w:keepNext/>
        <w:spacing w:line="360" w:lineRule="auto"/>
        <w:ind w:right="-330"/>
        <w:jc w:val="center"/>
      </w:pPr>
      <w:r>
        <w:rPr>
          <w:noProof/>
        </w:rPr>
        <w:drawing>
          <wp:inline distT="0" distB="0" distL="0" distR="0" wp14:anchorId="7E23A129" wp14:editId="37EA97D5">
            <wp:extent cx="6400998" cy="314452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428" cy="31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C2DE" w14:textId="77777777" w:rsidR="0059559E" w:rsidRDefault="0059559E" w:rsidP="0059559E">
      <w:pPr>
        <w:pStyle w:val="Caption"/>
        <w:jc w:val="center"/>
        <w:rPr>
          <w:b/>
          <w:bCs/>
          <w:color w:val="000000" w:themeColor="text1"/>
        </w:rPr>
      </w:pPr>
      <w:r w:rsidRPr="00413844">
        <w:rPr>
          <w:b/>
          <w:bCs/>
          <w:color w:val="000000" w:themeColor="text1"/>
        </w:rPr>
        <w:t xml:space="preserve">Figure </w:t>
      </w:r>
      <w:r w:rsidRPr="00413844">
        <w:rPr>
          <w:b/>
          <w:bCs/>
          <w:color w:val="000000" w:themeColor="text1"/>
        </w:rPr>
        <w:fldChar w:fldCharType="begin"/>
      </w:r>
      <w:r w:rsidRPr="00413844">
        <w:rPr>
          <w:b/>
          <w:bCs/>
          <w:color w:val="000000" w:themeColor="text1"/>
        </w:rPr>
        <w:instrText xml:space="preserve"> SEQ Figure \* ARABIC </w:instrText>
      </w:r>
      <w:r w:rsidRPr="00413844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</w:t>
      </w:r>
      <w:r w:rsidRPr="00413844">
        <w:rPr>
          <w:b/>
          <w:bCs/>
          <w:color w:val="000000" w:themeColor="text1"/>
        </w:rPr>
        <w:fldChar w:fldCharType="end"/>
      </w:r>
      <w:r w:rsidRPr="00413844">
        <w:rPr>
          <w:b/>
          <w:bCs/>
          <w:color w:val="000000" w:themeColor="text1"/>
        </w:rPr>
        <w:t xml:space="preserve">. </w:t>
      </w:r>
      <w:proofErr w:type="spellStart"/>
      <w:r w:rsidRPr="00413844">
        <w:rPr>
          <w:b/>
          <w:bCs/>
          <w:color w:val="000000" w:themeColor="text1"/>
        </w:rPr>
        <w:t>TokocAmzAne</w:t>
      </w:r>
      <w:proofErr w:type="spellEnd"/>
      <w:r w:rsidRPr="00413844">
        <w:rPr>
          <w:b/>
          <w:bCs/>
          <w:color w:val="000000" w:themeColor="text1"/>
        </w:rPr>
        <w:t xml:space="preserve"> ERD</w:t>
      </w:r>
    </w:p>
    <w:p w14:paraId="7FEF7F4F" w14:textId="77777777" w:rsidR="0059559E" w:rsidRPr="004D6B4D" w:rsidRDefault="0059559E" w:rsidP="0059559E"/>
    <w:p w14:paraId="21F3F08A" w14:textId="77777777" w:rsidR="0059559E" w:rsidRDefault="0059559E" w:rsidP="0059559E">
      <w:pPr>
        <w:spacing w:line="360" w:lineRule="auto"/>
        <w:ind w:right="-330"/>
        <w:jc w:val="both"/>
      </w:pPr>
      <w:r w:rsidRPr="006F36D7">
        <w:t>Below is the task you must do</w:t>
      </w:r>
      <w:r>
        <w:t xml:space="preserve"> to analyze the data</w:t>
      </w:r>
      <w:r w:rsidRPr="006F36D7">
        <w:t>:</w:t>
      </w:r>
    </w:p>
    <w:p w14:paraId="265F94E8" w14:textId="77777777" w:rsidR="0059559E" w:rsidRPr="00C50867" w:rsidRDefault="0059559E" w:rsidP="0059559E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 w:rsidRPr="00C50867">
        <w:rPr>
          <w:b/>
        </w:rPr>
        <w:t>Load Data</w:t>
      </w:r>
      <w:r>
        <w:rPr>
          <w:b/>
        </w:rPr>
        <w:t xml:space="preserve"> from CSV to Spark</w:t>
      </w:r>
    </w:p>
    <w:p w14:paraId="3BE059A7" w14:textId="77777777" w:rsidR="0059559E" w:rsidRPr="006E4BC9" w:rsidRDefault="0059559E" w:rsidP="0059559E">
      <w:pPr>
        <w:pStyle w:val="ListParagraph"/>
        <w:spacing w:line="360" w:lineRule="auto"/>
        <w:rPr>
          <w:bCs/>
        </w:rPr>
      </w:pPr>
      <w:r>
        <w:rPr>
          <w:bCs/>
        </w:rPr>
        <w:t xml:space="preserve">Using </w:t>
      </w:r>
      <w:proofErr w:type="spellStart"/>
      <w:r>
        <w:rPr>
          <w:b/>
        </w:rPr>
        <w:t>SparkSession</w:t>
      </w:r>
      <w:proofErr w:type="spellEnd"/>
      <w:r>
        <w:rPr>
          <w:bCs/>
        </w:rPr>
        <w:t xml:space="preserve">, </w:t>
      </w:r>
      <w:r w:rsidRPr="002C3DA2">
        <w:rPr>
          <w:b/>
        </w:rPr>
        <w:t>read</w:t>
      </w:r>
      <w:r>
        <w:rPr>
          <w:bCs/>
        </w:rPr>
        <w:t xml:space="preserve"> the following files (“camera_transactions.csv”, “cameras.csv”, “lens_transactions.csv”, “lenses.csv”, “members.csv”, “staffs.csv”, “transaction_headers.csv”).</w:t>
      </w:r>
    </w:p>
    <w:p w14:paraId="28DC3F8D" w14:textId="77777777" w:rsidR="0059559E" w:rsidRPr="00467976" w:rsidRDefault="0059559E" w:rsidP="0059559E">
      <w:pPr>
        <w:pStyle w:val="ListParagraph"/>
        <w:numPr>
          <w:ilvl w:val="0"/>
          <w:numId w:val="21"/>
        </w:numPr>
        <w:spacing w:line="360" w:lineRule="auto"/>
      </w:pPr>
      <w:r>
        <w:rPr>
          <w:b/>
          <w:bCs/>
        </w:rPr>
        <w:t>Query Analysis and Visualization</w:t>
      </w:r>
    </w:p>
    <w:p w14:paraId="247EBC92" w14:textId="77777777" w:rsidR="0059559E" w:rsidRPr="00987576" w:rsidRDefault="0059559E" w:rsidP="0059559E">
      <w:pPr>
        <w:pStyle w:val="ListParagraph"/>
        <w:spacing w:line="360" w:lineRule="auto"/>
      </w:pPr>
      <w:r>
        <w:t>Y</w:t>
      </w:r>
      <w:r w:rsidRPr="00406C39">
        <w:t xml:space="preserve">ou </w:t>
      </w:r>
      <w:r>
        <w:t>are asked t</w:t>
      </w:r>
      <w:r w:rsidRPr="00406C39">
        <w:t xml:space="preserve">o gain some sales insight </w:t>
      </w:r>
      <w:r>
        <w:t>about the data. B</w:t>
      </w:r>
      <w:r w:rsidRPr="00406C39">
        <w:t xml:space="preserve">elow are some statements you need to </w:t>
      </w:r>
      <w:r>
        <w:t xml:space="preserve">answer. Use </w:t>
      </w:r>
      <w:proofErr w:type="spellStart"/>
      <w:r w:rsidRPr="00C531E3">
        <w:rPr>
          <w:b/>
          <w:bCs/>
        </w:rPr>
        <w:t>SparkSQL</w:t>
      </w:r>
      <w:proofErr w:type="spellEnd"/>
      <w:r>
        <w:t xml:space="preserve"> to answer the question and </w:t>
      </w:r>
      <w:proofErr w:type="spellStart"/>
      <w:r>
        <w:rPr>
          <w:b/>
          <w:bCs/>
        </w:rPr>
        <w:t>pyplot</w:t>
      </w:r>
      <w:proofErr w:type="spellEnd"/>
      <w:r>
        <w:rPr>
          <w:b/>
          <w:bCs/>
        </w:rPr>
        <w:t xml:space="preserve"> </w:t>
      </w:r>
      <w:r>
        <w:t xml:space="preserve">package to </w:t>
      </w:r>
      <w:r w:rsidRPr="00987576">
        <w:rPr>
          <w:b/>
          <w:bCs/>
        </w:rPr>
        <w:t>visualize</w:t>
      </w:r>
      <w:r>
        <w:t xml:space="preserve"> the answer.</w:t>
      </w:r>
    </w:p>
    <w:p w14:paraId="2D14F74B" w14:textId="77777777" w:rsidR="0059559E" w:rsidRDefault="0059559E" w:rsidP="0059559E">
      <w:pPr>
        <w:pStyle w:val="ListParagraph"/>
        <w:numPr>
          <w:ilvl w:val="0"/>
          <w:numId w:val="22"/>
        </w:numPr>
        <w:spacing w:line="360" w:lineRule="auto"/>
      </w:pPr>
      <w:r>
        <w:lastRenderedPageBreak/>
        <w:t xml:space="preserve">Show the </w:t>
      </w:r>
      <w:r>
        <w:rPr>
          <w:b/>
          <w:bCs/>
        </w:rPr>
        <w:t>percentage of lens gross income based on gender</w:t>
      </w:r>
      <w:r>
        <w:t xml:space="preserve"> for lens with </w:t>
      </w:r>
      <w:r w:rsidRPr="00242A13">
        <w:rPr>
          <w:b/>
          <w:bCs/>
        </w:rPr>
        <w:t>price above 2000</w:t>
      </w:r>
      <w:r>
        <w:rPr>
          <w:b/>
          <w:bCs/>
        </w:rPr>
        <w:t xml:space="preserve"> </w:t>
      </w:r>
      <w:r>
        <w:t xml:space="preserve">using </w:t>
      </w:r>
      <w:r>
        <w:rPr>
          <w:b/>
          <w:bCs/>
        </w:rPr>
        <w:t>pie plot</w:t>
      </w:r>
      <w:r>
        <w:t xml:space="preserve">. Don’t forget to add </w:t>
      </w:r>
      <w:r>
        <w:rPr>
          <w:b/>
          <w:bCs/>
        </w:rPr>
        <w:t>title</w:t>
      </w:r>
      <w:r>
        <w:t xml:space="preserve">, </w:t>
      </w:r>
      <w:r>
        <w:rPr>
          <w:b/>
          <w:bCs/>
        </w:rPr>
        <w:t xml:space="preserve">labels, </w:t>
      </w:r>
      <w:r>
        <w:t xml:space="preserve">and </w:t>
      </w:r>
      <w:r w:rsidRPr="00A23EE7">
        <w:rPr>
          <w:b/>
          <w:bCs/>
        </w:rPr>
        <w:t>percentage</w:t>
      </w:r>
      <w:r>
        <w:rPr>
          <w:b/>
          <w:bCs/>
        </w:rPr>
        <w:t xml:space="preserve"> </w:t>
      </w:r>
      <w:r>
        <w:t xml:space="preserve">for the </w:t>
      </w:r>
      <w:r w:rsidRPr="007A5052">
        <w:t>plot</w:t>
      </w:r>
      <w:r>
        <w:t>.</w:t>
      </w:r>
    </w:p>
    <w:p w14:paraId="185FD250" w14:textId="77777777" w:rsidR="0059559E" w:rsidRPr="005907DD" w:rsidRDefault="0059559E" w:rsidP="0059559E">
      <w:pPr>
        <w:keepNext/>
        <w:spacing w:line="360" w:lineRule="auto"/>
        <w:jc w:val="center"/>
        <w:rPr>
          <w:b/>
          <w:bCs/>
        </w:rPr>
      </w:pPr>
      <w:r w:rsidRPr="005907DD">
        <w:rPr>
          <w:b/>
          <w:bCs/>
          <w:noProof/>
        </w:rPr>
        <w:drawing>
          <wp:inline distT="0" distB="0" distL="0" distR="0" wp14:anchorId="3DCF9C9F" wp14:editId="60B85C39">
            <wp:extent cx="2329295" cy="1589401"/>
            <wp:effectExtent l="19050" t="19050" r="1397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4398" cy="1613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40747" w14:textId="77777777" w:rsidR="0059559E" w:rsidRPr="0035739A" w:rsidRDefault="0059559E" w:rsidP="0059559E">
      <w:pPr>
        <w:pStyle w:val="Caption"/>
        <w:jc w:val="center"/>
        <w:rPr>
          <w:b/>
          <w:bCs/>
          <w:color w:val="auto"/>
        </w:rPr>
      </w:pPr>
      <w:r w:rsidRPr="0035739A">
        <w:rPr>
          <w:b/>
          <w:bCs/>
          <w:color w:val="auto"/>
        </w:rPr>
        <w:t xml:space="preserve">Figure </w:t>
      </w:r>
      <w:r w:rsidRPr="0035739A">
        <w:rPr>
          <w:b/>
          <w:bCs/>
          <w:color w:val="auto"/>
        </w:rPr>
        <w:fldChar w:fldCharType="begin"/>
      </w:r>
      <w:r w:rsidRPr="0035739A">
        <w:rPr>
          <w:b/>
          <w:bCs/>
          <w:color w:val="auto"/>
        </w:rPr>
        <w:instrText xml:space="preserve"> SEQ Figure \* ARABIC </w:instrText>
      </w:r>
      <w:r w:rsidRPr="0035739A">
        <w:rPr>
          <w:b/>
          <w:bCs/>
          <w:color w:val="auto"/>
        </w:rPr>
        <w:fldChar w:fldCharType="separate"/>
      </w:r>
      <w:r w:rsidRPr="0035739A">
        <w:rPr>
          <w:b/>
          <w:bCs/>
          <w:noProof/>
          <w:color w:val="auto"/>
        </w:rPr>
        <w:t>2</w:t>
      </w:r>
      <w:r w:rsidRPr="0035739A">
        <w:rPr>
          <w:b/>
          <w:bCs/>
          <w:color w:val="auto"/>
        </w:rPr>
        <w:fldChar w:fldCharType="end"/>
      </w:r>
      <w:r w:rsidRPr="0035739A">
        <w:rPr>
          <w:b/>
          <w:bCs/>
          <w:color w:val="auto"/>
        </w:rPr>
        <w:t>. Lens Gross Income By Gender Figure</w:t>
      </w:r>
    </w:p>
    <w:p w14:paraId="2E67FBD2" w14:textId="77777777" w:rsidR="0059559E" w:rsidRDefault="0059559E" w:rsidP="0059559E">
      <w:pPr>
        <w:pStyle w:val="ListParagraph"/>
        <w:numPr>
          <w:ilvl w:val="0"/>
          <w:numId w:val="22"/>
        </w:numPr>
        <w:spacing w:line="360" w:lineRule="auto"/>
      </w:pPr>
      <w:r>
        <w:t xml:space="preserve">Show </w:t>
      </w:r>
      <w:r>
        <w:rPr>
          <w:b/>
          <w:bCs/>
        </w:rPr>
        <w:t>monthly</w:t>
      </w:r>
      <w:r>
        <w:t xml:space="preserve"> </w:t>
      </w:r>
      <w:r>
        <w:rPr>
          <w:b/>
          <w:bCs/>
        </w:rPr>
        <w:t xml:space="preserve">profit </w:t>
      </w:r>
      <w:r>
        <w:t xml:space="preserve">from </w:t>
      </w:r>
      <w:r w:rsidRPr="00492952">
        <w:rPr>
          <w:b/>
          <w:bCs/>
        </w:rPr>
        <w:t>lens</w:t>
      </w:r>
      <w:r>
        <w:t xml:space="preserve"> and </w:t>
      </w:r>
      <w:r w:rsidRPr="00492952">
        <w:rPr>
          <w:b/>
          <w:bCs/>
        </w:rPr>
        <w:t>cameras</w:t>
      </w:r>
      <w:r>
        <w:t xml:space="preserve"> </w:t>
      </w:r>
      <w:r w:rsidRPr="00492952">
        <w:rPr>
          <w:b/>
          <w:bCs/>
        </w:rPr>
        <w:t>per month in 2020</w:t>
      </w:r>
      <w:r>
        <w:t xml:space="preserve"> using </w:t>
      </w:r>
      <w:r>
        <w:rPr>
          <w:b/>
          <w:bCs/>
        </w:rPr>
        <w:t>line plot</w:t>
      </w:r>
      <w:r>
        <w:t xml:space="preserve">. Don’t forget to add </w:t>
      </w:r>
      <w:r>
        <w:rPr>
          <w:b/>
          <w:bCs/>
        </w:rPr>
        <w:t>title</w:t>
      </w:r>
      <w:r>
        <w:t xml:space="preserve">, </w:t>
      </w:r>
      <w:r>
        <w:rPr>
          <w:b/>
          <w:bCs/>
        </w:rPr>
        <w:t>x-label</w:t>
      </w:r>
      <w:r>
        <w:t xml:space="preserve">, and </w:t>
      </w:r>
      <w:r>
        <w:rPr>
          <w:b/>
          <w:bCs/>
        </w:rPr>
        <w:t xml:space="preserve">y-label </w:t>
      </w:r>
      <w:r>
        <w:t xml:space="preserve">for the </w:t>
      </w:r>
      <w:r w:rsidRPr="007A5052">
        <w:t>plot</w:t>
      </w:r>
      <w:r>
        <w:t>.</w:t>
      </w:r>
    </w:p>
    <w:p w14:paraId="663476A3" w14:textId="77777777" w:rsidR="0059559E" w:rsidRDefault="0059559E" w:rsidP="0059559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BB6D618" wp14:editId="504012F6">
            <wp:extent cx="2336223" cy="1527954"/>
            <wp:effectExtent l="19050" t="19050" r="2603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1924" cy="1577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832C5" w14:textId="77777777" w:rsidR="0059559E" w:rsidRPr="0035739A" w:rsidRDefault="0059559E" w:rsidP="0059559E">
      <w:pPr>
        <w:pStyle w:val="Caption"/>
        <w:jc w:val="center"/>
        <w:rPr>
          <w:b/>
          <w:bCs/>
          <w:color w:val="auto"/>
        </w:rPr>
      </w:pPr>
      <w:r w:rsidRPr="0035739A">
        <w:rPr>
          <w:b/>
          <w:bCs/>
          <w:color w:val="auto"/>
        </w:rPr>
        <w:t xml:space="preserve">Figure </w:t>
      </w:r>
      <w:r w:rsidRPr="0035739A">
        <w:rPr>
          <w:b/>
          <w:bCs/>
          <w:color w:val="auto"/>
        </w:rPr>
        <w:fldChar w:fldCharType="begin"/>
      </w:r>
      <w:r w:rsidRPr="0035739A">
        <w:rPr>
          <w:b/>
          <w:bCs/>
          <w:color w:val="auto"/>
        </w:rPr>
        <w:instrText xml:space="preserve"> SEQ Figure \* ARABIC </w:instrText>
      </w:r>
      <w:r w:rsidRPr="0035739A">
        <w:rPr>
          <w:b/>
          <w:bCs/>
          <w:color w:val="auto"/>
        </w:rPr>
        <w:fldChar w:fldCharType="separate"/>
      </w:r>
      <w:r w:rsidRPr="0035739A">
        <w:rPr>
          <w:b/>
          <w:bCs/>
          <w:noProof/>
          <w:color w:val="auto"/>
        </w:rPr>
        <w:t>3</w:t>
      </w:r>
      <w:r w:rsidRPr="0035739A">
        <w:rPr>
          <w:b/>
          <w:bCs/>
          <w:color w:val="auto"/>
        </w:rPr>
        <w:fldChar w:fldCharType="end"/>
      </w:r>
      <w:r w:rsidRPr="0035739A">
        <w:rPr>
          <w:b/>
          <w:bCs/>
          <w:color w:val="auto"/>
        </w:rPr>
        <w:t>. Monthly Profit in 2010 Figure</w:t>
      </w:r>
    </w:p>
    <w:p w14:paraId="06806418" w14:textId="77777777" w:rsidR="0059559E" w:rsidRDefault="0059559E" w:rsidP="0059559E">
      <w:pPr>
        <w:pStyle w:val="ListParagraph"/>
        <w:numPr>
          <w:ilvl w:val="0"/>
          <w:numId w:val="22"/>
        </w:numPr>
        <w:spacing w:line="360" w:lineRule="auto"/>
      </w:pPr>
      <w:r w:rsidRPr="00BA4802">
        <w:rPr>
          <w:bCs/>
          <w:lang w:val="en-ID"/>
        </w:rPr>
        <w:t>Show</w:t>
      </w:r>
      <w:r w:rsidRPr="00A12073">
        <w:rPr>
          <w:b/>
          <w:lang w:val="en-ID"/>
        </w:rPr>
        <w:t xml:space="preserve"> </w:t>
      </w:r>
      <w:r>
        <w:rPr>
          <w:bCs/>
          <w:lang w:val="en-ID"/>
        </w:rPr>
        <w:t xml:space="preserve">the </w:t>
      </w:r>
      <w:r w:rsidRPr="005602E9">
        <w:rPr>
          <w:b/>
          <w:lang w:val="en-ID"/>
        </w:rPr>
        <w:t>frequency</w:t>
      </w:r>
      <w:r>
        <w:rPr>
          <w:bCs/>
          <w:lang w:val="en-ID"/>
        </w:rPr>
        <w:t xml:space="preserve"> </w:t>
      </w:r>
      <w:r w:rsidRPr="005602E9">
        <w:rPr>
          <w:b/>
          <w:lang w:val="en-ID"/>
        </w:rPr>
        <w:t>of</w:t>
      </w:r>
      <w:r>
        <w:rPr>
          <w:bCs/>
          <w:lang w:val="en-ID"/>
        </w:rPr>
        <w:t xml:space="preserve"> </w:t>
      </w:r>
      <w:r>
        <w:rPr>
          <w:b/>
          <w:lang w:val="en-ID"/>
        </w:rPr>
        <w:t xml:space="preserve">profitable cameras </w:t>
      </w:r>
      <w:r>
        <w:rPr>
          <w:bCs/>
          <w:lang w:val="en-ID"/>
        </w:rPr>
        <w:t xml:space="preserve">where the camera is </w:t>
      </w:r>
      <w:r w:rsidRPr="00981BFB">
        <w:rPr>
          <w:b/>
          <w:lang w:val="en-ID"/>
        </w:rPr>
        <w:t>manufactured by</w:t>
      </w:r>
      <w:r>
        <w:rPr>
          <w:bCs/>
          <w:lang w:val="en-ID"/>
        </w:rPr>
        <w:t xml:space="preserve"> </w:t>
      </w:r>
      <w:r w:rsidRPr="00981BFB">
        <w:rPr>
          <w:b/>
          <w:lang w:val="en-ID"/>
        </w:rPr>
        <w:t>Nikon</w:t>
      </w:r>
      <w:r>
        <w:rPr>
          <w:bCs/>
          <w:lang w:val="en-ID"/>
        </w:rPr>
        <w:t xml:space="preserve"> </w:t>
      </w:r>
      <w:r>
        <w:t xml:space="preserve">using </w:t>
      </w:r>
      <w:r>
        <w:rPr>
          <w:b/>
          <w:bCs/>
        </w:rPr>
        <w:t>bar plot</w:t>
      </w:r>
      <w:r w:rsidRPr="00BA4802">
        <w:rPr>
          <w:bCs/>
          <w:lang w:val="en-ID"/>
        </w:rPr>
        <w:t>.</w:t>
      </w:r>
      <w:r>
        <w:rPr>
          <w:bCs/>
          <w:lang w:val="en-ID"/>
        </w:rPr>
        <w:t xml:space="preserve"> A camera is called a </w:t>
      </w:r>
      <w:r w:rsidRPr="00A12073">
        <w:rPr>
          <w:b/>
          <w:lang w:val="en-ID"/>
        </w:rPr>
        <w:t xml:space="preserve">profitable </w:t>
      </w:r>
      <w:r w:rsidRPr="00C71415">
        <w:rPr>
          <w:b/>
          <w:lang w:val="en-ID"/>
        </w:rPr>
        <w:t>camera</w:t>
      </w:r>
      <w:r>
        <w:rPr>
          <w:bCs/>
          <w:lang w:val="en-ID"/>
        </w:rPr>
        <w:t xml:space="preserve"> if it makes </w:t>
      </w:r>
      <w:r w:rsidRPr="00A12073">
        <w:rPr>
          <w:b/>
          <w:lang w:val="en-ID"/>
        </w:rPr>
        <w:t xml:space="preserve">more than 10.000 </w:t>
      </w:r>
      <w:r>
        <w:rPr>
          <w:bCs/>
          <w:lang w:val="en-ID"/>
        </w:rPr>
        <w:t>in all transactions</w:t>
      </w:r>
      <w:r>
        <w:t xml:space="preserve">. Don’t forget to add </w:t>
      </w:r>
      <w:r>
        <w:rPr>
          <w:b/>
          <w:bCs/>
        </w:rPr>
        <w:t>title</w:t>
      </w:r>
      <w:r>
        <w:t xml:space="preserve">, </w:t>
      </w:r>
      <w:r>
        <w:rPr>
          <w:b/>
          <w:bCs/>
        </w:rPr>
        <w:t>x-label</w:t>
      </w:r>
      <w:r>
        <w:t xml:space="preserve">, and </w:t>
      </w:r>
      <w:r>
        <w:rPr>
          <w:b/>
          <w:bCs/>
        </w:rPr>
        <w:t xml:space="preserve">y-label </w:t>
      </w:r>
      <w:r>
        <w:t xml:space="preserve">for the </w:t>
      </w:r>
      <w:r w:rsidRPr="007A5052">
        <w:t>plot</w:t>
      </w:r>
      <w:r>
        <w:t>.</w:t>
      </w:r>
    </w:p>
    <w:p w14:paraId="068CACDC" w14:textId="77777777" w:rsidR="0059559E" w:rsidRDefault="0059559E" w:rsidP="0059559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52442B4" wp14:editId="1B1FDD58">
            <wp:extent cx="2323966" cy="1484169"/>
            <wp:effectExtent l="19050" t="19050" r="1968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6020" cy="1511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039FA" w14:textId="77777777" w:rsidR="0059559E" w:rsidRPr="005907DD" w:rsidRDefault="0059559E" w:rsidP="0059559E">
      <w:pPr>
        <w:pStyle w:val="Caption"/>
        <w:jc w:val="center"/>
        <w:rPr>
          <w:b/>
          <w:bCs/>
          <w:color w:val="auto"/>
        </w:rPr>
      </w:pPr>
      <w:r w:rsidRPr="005907DD">
        <w:rPr>
          <w:b/>
          <w:bCs/>
          <w:color w:val="auto"/>
        </w:rPr>
        <w:t xml:space="preserve">Figure </w:t>
      </w:r>
      <w:r w:rsidRPr="005907DD">
        <w:rPr>
          <w:b/>
          <w:bCs/>
          <w:color w:val="auto"/>
        </w:rPr>
        <w:fldChar w:fldCharType="begin"/>
      </w:r>
      <w:r w:rsidRPr="005907DD">
        <w:rPr>
          <w:b/>
          <w:bCs/>
          <w:color w:val="auto"/>
        </w:rPr>
        <w:instrText xml:space="preserve"> SEQ Figure \* ARABIC </w:instrText>
      </w:r>
      <w:r w:rsidRPr="005907DD">
        <w:rPr>
          <w:b/>
          <w:bCs/>
          <w:color w:val="auto"/>
        </w:rPr>
        <w:fldChar w:fldCharType="separate"/>
      </w:r>
      <w:r w:rsidRPr="005907DD">
        <w:rPr>
          <w:b/>
          <w:bCs/>
          <w:noProof/>
          <w:color w:val="auto"/>
        </w:rPr>
        <w:t>4</w:t>
      </w:r>
      <w:r w:rsidRPr="005907DD">
        <w:rPr>
          <w:b/>
          <w:bCs/>
          <w:color w:val="auto"/>
        </w:rPr>
        <w:fldChar w:fldCharType="end"/>
      </w:r>
      <w:r w:rsidRPr="005907DD">
        <w:rPr>
          <w:b/>
          <w:bCs/>
          <w:color w:val="auto"/>
        </w:rPr>
        <w:t>. Nixon Profitable Camera Frequency Figure</w:t>
      </w:r>
    </w:p>
    <w:p w14:paraId="184D25A8" w14:textId="77777777" w:rsidR="0059559E" w:rsidRDefault="0059559E" w:rsidP="0059559E">
      <w:pPr>
        <w:spacing w:line="360" w:lineRule="auto"/>
      </w:pPr>
    </w:p>
    <w:p w14:paraId="62AA5ED8" w14:textId="77777777" w:rsidR="0059559E" w:rsidRPr="009B60A0" w:rsidRDefault="0059559E" w:rsidP="0059559E">
      <w:pPr>
        <w:spacing w:line="360" w:lineRule="auto"/>
        <w:jc w:val="center"/>
        <w:rPr>
          <w:b/>
        </w:rPr>
      </w:pPr>
      <w:proofErr w:type="spellStart"/>
      <w:r w:rsidRPr="009B60A0">
        <w:rPr>
          <w:b/>
        </w:rPr>
        <w:lastRenderedPageBreak/>
        <w:t>TokocAmzAne</w:t>
      </w:r>
      <w:proofErr w:type="spellEnd"/>
      <w:r w:rsidRPr="009B60A0">
        <w:rPr>
          <w:b/>
        </w:rPr>
        <w:t xml:space="preserve"> Customer’s Satisfaction</w:t>
      </w:r>
    </w:p>
    <w:p w14:paraId="3D0562E1" w14:textId="77777777" w:rsidR="0059559E" w:rsidRPr="003D3B9D" w:rsidRDefault="0059559E" w:rsidP="0059559E">
      <w:pPr>
        <w:spacing w:line="360" w:lineRule="auto"/>
        <w:jc w:val="center"/>
        <w:rPr>
          <w:b/>
          <w:sz w:val="28"/>
        </w:rPr>
      </w:pPr>
    </w:p>
    <w:p w14:paraId="12AF267C" w14:textId="77777777" w:rsidR="0059559E" w:rsidRDefault="0059559E" w:rsidP="0059559E">
      <w:pPr>
        <w:spacing w:line="360" w:lineRule="auto"/>
        <w:ind w:right="-330"/>
      </w:pPr>
      <w:proofErr w:type="spellStart"/>
      <w:r w:rsidRPr="00A12073">
        <w:rPr>
          <w:b/>
          <w:bCs/>
        </w:rPr>
        <w:t>Ucok</w:t>
      </w:r>
      <w:proofErr w:type="spellEnd"/>
      <w:r>
        <w:t xml:space="preserve"> wants to give the best service to </w:t>
      </w:r>
      <w:proofErr w:type="spellStart"/>
      <w:r w:rsidRPr="00A12073">
        <w:rPr>
          <w:b/>
          <w:bCs/>
        </w:rPr>
        <w:t>TokocAmzAne</w:t>
      </w:r>
      <w:proofErr w:type="spellEnd"/>
      <w:r>
        <w:t xml:space="preserve">. Since then, </w:t>
      </w:r>
      <w:proofErr w:type="spellStart"/>
      <w:r w:rsidRPr="00A12073">
        <w:rPr>
          <w:b/>
          <w:bCs/>
        </w:rPr>
        <w:t>Ucok</w:t>
      </w:r>
      <w:proofErr w:type="spellEnd"/>
      <w:r>
        <w:t xml:space="preserve"> has collected so many </w:t>
      </w:r>
      <w:r w:rsidRPr="00A12073">
        <w:rPr>
          <w:b/>
          <w:bCs/>
        </w:rPr>
        <w:t>customer’s behaviors</w:t>
      </w:r>
      <w:r>
        <w:t xml:space="preserve"> which is stored in </w:t>
      </w:r>
      <w:r w:rsidRPr="00A12073">
        <w:rPr>
          <w:b/>
          <w:bCs/>
        </w:rPr>
        <w:t>Customer_Training.csv</w:t>
      </w:r>
      <w:r>
        <w:t xml:space="preserve">. Your task is to </w:t>
      </w:r>
      <w:r w:rsidRPr="00A12073">
        <w:rPr>
          <w:b/>
          <w:bCs/>
        </w:rPr>
        <w:t xml:space="preserve">make </w:t>
      </w:r>
      <w:r>
        <w:rPr>
          <w:b/>
          <w:bCs/>
        </w:rPr>
        <w:t>classification</w:t>
      </w:r>
      <w:r w:rsidRPr="00A12073">
        <w:rPr>
          <w:b/>
          <w:bCs/>
        </w:rPr>
        <w:t xml:space="preserve"> model</w:t>
      </w:r>
      <w:r>
        <w:t xml:space="preserve"> and </w:t>
      </w:r>
      <w:r w:rsidRPr="00A12073">
        <w:rPr>
          <w:b/>
          <w:bCs/>
        </w:rPr>
        <w:t>test</w:t>
      </w:r>
      <w:r>
        <w:t xml:space="preserve"> it to </w:t>
      </w:r>
      <w:r w:rsidRPr="00A12073">
        <w:rPr>
          <w:b/>
          <w:bCs/>
        </w:rPr>
        <w:t>Customer_Testing.csv</w:t>
      </w:r>
      <w:r>
        <w:t xml:space="preserve"> to proof whether your model is </w:t>
      </w:r>
      <w:r w:rsidRPr="00A12073">
        <w:rPr>
          <w:b/>
          <w:bCs/>
        </w:rPr>
        <w:t>accurate</w:t>
      </w:r>
      <w:r>
        <w:t xml:space="preserve"> or </w:t>
      </w:r>
      <w:r w:rsidRPr="00370BA0">
        <w:rPr>
          <w:b/>
          <w:bCs/>
        </w:rPr>
        <w:t>not</w:t>
      </w:r>
      <w:r>
        <w:t xml:space="preserve">, so that the model can be used in the future. Here is the description of the columns in </w:t>
      </w:r>
      <w:r w:rsidRPr="00A12073">
        <w:rPr>
          <w:b/>
          <w:bCs/>
        </w:rPr>
        <w:t>Customer_Training.csv</w:t>
      </w:r>
      <w:r>
        <w:t xml:space="preserve"> and </w:t>
      </w:r>
      <w:r w:rsidRPr="00A12073">
        <w:rPr>
          <w:b/>
          <w:bCs/>
        </w:rPr>
        <w:t>Customer_Testing.csv</w:t>
      </w:r>
      <w:r>
        <w:t>:</w:t>
      </w:r>
    </w:p>
    <w:p w14:paraId="31612E90" w14:textId="77777777" w:rsidR="001211C9" w:rsidRDefault="001211C9" w:rsidP="0059559E">
      <w:pPr>
        <w:spacing w:line="360" w:lineRule="auto"/>
      </w:pPr>
    </w:p>
    <w:tbl>
      <w:tblPr>
        <w:tblStyle w:val="GridTable4"/>
        <w:tblW w:w="10201" w:type="dxa"/>
        <w:tblLook w:val="04A0" w:firstRow="1" w:lastRow="0" w:firstColumn="1" w:lastColumn="0" w:noHBand="0" w:noVBand="1"/>
      </w:tblPr>
      <w:tblGrid>
        <w:gridCol w:w="4941"/>
        <w:gridCol w:w="5260"/>
      </w:tblGrid>
      <w:tr w:rsidR="001211C9" w:rsidRPr="001435A1" w14:paraId="4312B982" w14:textId="77777777" w:rsidTr="007D3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7844055A" w14:textId="77777777" w:rsidR="001211C9" w:rsidRPr="001435A1" w:rsidRDefault="001211C9" w:rsidP="007D343C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Column Name</w:t>
            </w:r>
          </w:p>
        </w:tc>
        <w:tc>
          <w:tcPr>
            <w:tcW w:w="5260" w:type="dxa"/>
          </w:tcPr>
          <w:p w14:paraId="648E52FE" w14:textId="77777777" w:rsidR="001211C9" w:rsidRPr="001435A1" w:rsidRDefault="001211C9" w:rsidP="007D343C">
            <w:pPr>
              <w:pStyle w:val="ListParagraph"/>
              <w:spacing w:line="360" w:lineRule="auto"/>
              <w:ind w:left="0" w:right="-33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Description</w:t>
            </w:r>
          </w:p>
        </w:tc>
      </w:tr>
      <w:tr w:rsidR="001211C9" w:rsidRPr="001435A1" w14:paraId="7F9EF6C3" w14:textId="77777777" w:rsidTr="007D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406384E5" w14:textId="27167E5B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Age</w:t>
            </w:r>
          </w:p>
        </w:tc>
        <w:tc>
          <w:tcPr>
            <w:tcW w:w="5260" w:type="dxa"/>
          </w:tcPr>
          <w:p w14:paraId="44EE28C5" w14:textId="658AC6E7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22539">
              <w:rPr>
                <w:rFonts w:ascii="Times New Roman" w:hAnsi="Times New Roman" w:cs="Times New Roman"/>
                <w:bCs/>
              </w:rPr>
              <w:t>All customers’ age</w:t>
            </w:r>
          </w:p>
        </w:tc>
      </w:tr>
      <w:tr w:rsidR="001211C9" w:rsidRPr="001435A1" w14:paraId="37E81A12" w14:textId="77777777" w:rsidTr="007D3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106D97F2" w14:textId="227094C0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Gender</w:t>
            </w:r>
          </w:p>
        </w:tc>
        <w:tc>
          <w:tcPr>
            <w:tcW w:w="5260" w:type="dxa"/>
          </w:tcPr>
          <w:p w14:paraId="576AD131" w14:textId="26279C2B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22539">
              <w:rPr>
                <w:rFonts w:ascii="Times New Roman" w:hAnsi="Times New Roman" w:cs="Times New Roman"/>
                <w:bCs/>
              </w:rPr>
              <w:t>All customers’ gender</w:t>
            </w:r>
          </w:p>
        </w:tc>
      </w:tr>
      <w:tr w:rsidR="001211C9" w:rsidRPr="001435A1" w14:paraId="6DA2D86F" w14:textId="77777777" w:rsidTr="007D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5E3CF323" w14:textId="102FAECC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Voice</w:t>
            </w:r>
          </w:p>
        </w:tc>
        <w:tc>
          <w:tcPr>
            <w:tcW w:w="5260" w:type="dxa"/>
          </w:tcPr>
          <w:p w14:paraId="6348744F" w14:textId="7D138E40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22539">
              <w:rPr>
                <w:rFonts w:ascii="Times New Roman" w:hAnsi="Times New Roman" w:cs="Times New Roman"/>
                <w:bCs/>
              </w:rPr>
              <w:t>Customers’ voice when interacting with customer service</w:t>
            </w:r>
          </w:p>
        </w:tc>
      </w:tr>
      <w:tr w:rsidR="001211C9" w:rsidRPr="001435A1" w14:paraId="213FEC55" w14:textId="77777777" w:rsidTr="007D3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1B55FD15" w14:textId="7026F80A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Rating</w:t>
            </w:r>
          </w:p>
        </w:tc>
        <w:tc>
          <w:tcPr>
            <w:tcW w:w="5260" w:type="dxa"/>
          </w:tcPr>
          <w:p w14:paraId="01AB3C96" w14:textId="651C7B44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22539">
              <w:rPr>
                <w:rFonts w:ascii="Times New Roman" w:hAnsi="Times New Roman" w:cs="Times New Roman"/>
                <w:bCs/>
              </w:rPr>
              <w:t>Customer service rating given by customers when finishing a transaction</w:t>
            </w:r>
          </w:p>
        </w:tc>
      </w:tr>
      <w:tr w:rsidR="001211C9" w:rsidRPr="001435A1" w14:paraId="4A5050D6" w14:textId="77777777" w:rsidTr="007D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2C5A484F" w14:textId="0B95AE7E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Walking Behavior</w:t>
            </w:r>
          </w:p>
        </w:tc>
        <w:tc>
          <w:tcPr>
            <w:tcW w:w="5260" w:type="dxa"/>
          </w:tcPr>
          <w:p w14:paraId="1E94B77F" w14:textId="29E1BEE2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22539">
              <w:rPr>
                <w:rFonts w:ascii="Times New Roman" w:hAnsi="Times New Roman" w:cs="Times New Roman"/>
                <w:bCs/>
              </w:rPr>
              <w:t xml:space="preserve">Customers’ walking behavior when leaving </w:t>
            </w:r>
            <w:proofErr w:type="spellStart"/>
            <w:r w:rsidRPr="00522539">
              <w:rPr>
                <w:rFonts w:ascii="Times New Roman" w:hAnsi="Times New Roman" w:cs="Times New Roman"/>
                <w:bCs/>
              </w:rPr>
              <w:t>TokocAmzAne</w:t>
            </w:r>
            <w:proofErr w:type="spellEnd"/>
          </w:p>
        </w:tc>
      </w:tr>
      <w:tr w:rsidR="001211C9" w:rsidRPr="001435A1" w14:paraId="7BD0832B" w14:textId="77777777" w:rsidTr="007D3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063A0972" w14:textId="13D8D031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Tipping</w:t>
            </w:r>
          </w:p>
        </w:tc>
        <w:tc>
          <w:tcPr>
            <w:tcW w:w="5260" w:type="dxa"/>
          </w:tcPr>
          <w:p w14:paraId="56259BA2" w14:textId="3D284882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22539">
              <w:rPr>
                <w:rFonts w:ascii="Times New Roman" w:hAnsi="Times New Roman" w:cs="Times New Roman"/>
                <w:bCs/>
              </w:rPr>
              <w:t>Tipping amount given by customers to customer service</w:t>
            </w:r>
          </w:p>
        </w:tc>
      </w:tr>
      <w:tr w:rsidR="001211C9" w:rsidRPr="001435A1" w14:paraId="4CEBE684" w14:textId="77777777" w:rsidTr="007D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0945095A" w14:textId="5E826711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Happy</w:t>
            </w:r>
          </w:p>
        </w:tc>
        <w:tc>
          <w:tcPr>
            <w:tcW w:w="5260" w:type="dxa"/>
          </w:tcPr>
          <w:p w14:paraId="38847792" w14:textId="0F3A208C" w:rsidR="001211C9" w:rsidRPr="001435A1" w:rsidRDefault="00522539" w:rsidP="007D343C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22539">
              <w:rPr>
                <w:rFonts w:ascii="Times New Roman" w:hAnsi="Times New Roman" w:cs="Times New Roman"/>
                <w:bCs/>
              </w:rPr>
              <w:t>Showing whether the customer is happy or not.</w:t>
            </w:r>
          </w:p>
        </w:tc>
      </w:tr>
    </w:tbl>
    <w:p w14:paraId="77A9F8DD" w14:textId="21F79022" w:rsidR="0059559E" w:rsidRPr="00C35EE9" w:rsidRDefault="0059559E" w:rsidP="0059559E">
      <w:pPr>
        <w:spacing w:line="360" w:lineRule="auto"/>
        <w:rPr>
          <w:bCs/>
        </w:rPr>
      </w:pPr>
      <w:r>
        <w:br/>
      </w:r>
      <w:r w:rsidRPr="001E3FB3">
        <w:rPr>
          <w:bCs/>
        </w:rPr>
        <w:t>Below</w:t>
      </w:r>
      <w:r>
        <w:rPr>
          <w:bCs/>
        </w:rPr>
        <w:t xml:space="preserve"> are the steps you are required to do to generate the model:</w:t>
      </w:r>
    </w:p>
    <w:p w14:paraId="4EBD3B48" w14:textId="77777777" w:rsidR="0059559E" w:rsidRDefault="0059559E" w:rsidP="0059559E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Load Data</w:t>
      </w:r>
    </w:p>
    <w:p w14:paraId="4C9822E1" w14:textId="77777777" w:rsidR="0059559E" w:rsidRPr="005630C1" w:rsidRDefault="0059559E" w:rsidP="0059559E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>Given the file “</w:t>
      </w:r>
      <w:r w:rsidRPr="00A12073">
        <w:rPr>
          <w:b/>
          <w:bCs/>
        </w:rPr>
        <w:t>Customer_Training</w:t>
      </w:r>
      <w:r w:rsidRPr="005630C1">
        <w:rPr>
          <w:b/>
        </w:rPr>
        <w:t>.csv</w:t>
      </w:r>
      <w:r>
        <w:rPr>
          <w:bCs/>
        </w:rPr>
        <w:t>” and “</w:t>
      </w:r>
      <w:r w:rsidRPr="00A12073">
        <w:rPr>
          <w:b/>
          <w:bCs/>
        </w:rPr>
        <w:t>Customer_Testing</w:t>
      </w:r>
      <w:r w:rsidRPr="005630C1">
        <w:rPr>
          <w:b/>
        </w:rPr>
        <w:t>.csv</w:t>
      </w:r>
      <w:r>
        <w:rPr>
          <w:bCs/>
        </w:rPr>
        <w:t xml:space="preserve">”, you are asked to load the data using </w:t>
      </w:r>
      <w:proofErr w:type="spellStart"/>
      <w:r w:rsidRPr="005630C1">
        <w:rPr>
          <w:b/>
        </w:rPr>
        <w:t>SparkSession</w:t>
      </w:r>
      <w:proofErr w:type="spellEnd"/>
      <w:r>
        <w:rPr>
          <w:bCs/>
        </w:rPr>
        <w:t>.</w:t>
      </w:r>
    </w:p>
    <w:p w14:paraId="037EF6E5" w14:textId="77777777" w:rsidR="0059559E" w:rsidRDefault="0059559E" w:rsidP="0059559E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Select Features</w:t>
      </w:r>
    </w:p>
    <w:p w14:paraId="38D26AE9" w14:textId="77777777" w:rsidR="0059559E" w:rsidRPr="008A6F16" w:rsidRDefault="0059559E" w:rsidP="0059559E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After you load the data, you need to </w:t>
      </w:r>
      <w:r w:rsidRPr="00473A82">
        <w:rPr>
          <w:b/>
        </w:rPr>
        <w:t>select important features</w:t>
      </w:r>
      <w:r>
        <w:rPr>
          <w:b/>
        </w:rPr>
        <w:t xml:space="preserve"> </w:t>
      </w:r>
      <w:r>
        <w:rPr>
          <w:bCs/>
        </w:rPr>
        <w:t>that will be used for training.</w:t>
      </w:r>
    </w:p>
    <w:p w14:paraId="7B5C3D90" w14:textId="77777777" w:rsidR="0059559E" w:rsidRDefault="0059559E" w:rsidP="0059559E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Data Preprocessing</w:t>
      </w:r>
    </w:p>
    <w:p w14:paraId="1CB2C41C" w14:textId="77777777" w:rsidR="0059559E" w:rsidRPr="008A6F16" w:rsidRDefault="0059559E" w:rsidP="0059559E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In this step, please remove any </w:t>
      </w:r>
      <w:r w:rsidRPr="008A6F16">
        <w:rPr>
          <w:b/>
        </w:rPr>
        <w:t>missing values</w:t>
      </w:r>
      <w:r>
        <w:rPr>
          <w:bCs/>
        </w:rPr>
        <w:t xml:space="preserve"> in the data.</w:t>
      </w:r>
    </w:p>
    <w:p w14:paraId="111A3753" w14:textId="77777777" w:rsidR="0059559E" w:rsidRDefault="0059559E" w:rsidP="0059559E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>
        <w:rPr>
          <w:b/>
        </w:rPr>
        <w:t>Transform Data</w:t>
      </w:r>
    </w:p>
    <w:p w14:paraId="35C913C4" w14:textId="77777777" w:rsidR="0059559E" w:rsidRPr="008A6F16" w:rsidRDefault="0059559E" w:rsidP="0059559E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In this step, transform the raw data so that it is suitable for training. For example, </w:t>
      </w:r>
      <w:r w:rsidRPr="008A6F16">
        <w:rPr>
          <w:b/>
        </w:rPr>
        <w:t>recode</w:t>
      </w:r>
      <w:r>
        <w:rPr>
          <w:bCs/>
        </w:rPr>
        <w:t xml:space="preserve"> the ‘</w:t>
      </w:r>
      <w:r>
        <w:rPr>
          <w:b/>
        </w:rPr>
        <w:t>Voice</w:t>
      </w:r>
      <w:r>
        <w:rPr>
          <w:bCs/>
        </w:rPr>
        <w:t>’ column value to be either 0 or 1.</w:t>
      </w:r>
    </w:p>
    <w:p w14:paraId="7E080AE9" w14:textId="77777777" w:rsidR="0059559E" w:rsidRDefault="0059559E" w:rsidP="0059559E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lastRenderedPageBreak/>
        <w:t>Normalization</w:t>
      </w:r>
    </w:p>
    <w:p w14:paraId="15977C24" w14:textId="77777777" w:rsidR="0059559E" w:rsidRDefault="0059559E" w:rsidP="0059559E">
      <w:pPr>
        <w:pStyle w:val="ListParagraph"/>
        <w:spacing w:line="360" w:lineRule="auto"/>
        <w:ind w:right="-330"/>
        <w:jc w:val="both"/>
        <w:rPr>
          <w:b/>
        </w:rPr>
      </w:pPr>
      <w:r>
        <w:rPr>
          <w:bCs/>
        </w:rPr>
        <w:t xml:space="preserve">After data preprocessing, you are required to </w:t>
      </w:r>
      <w:r w:rsidRPr="000B728D">
        <w:rPr>
          <w:b/>
        </w:rPr>
        <w:t>normalize</w:t>
      </w:r>
      <w:r>
        <w:rPr>
          <w:bCs/>
        </w:rPr>
        <w:t xml:space="preserve"> the data. Use the </w:t>
      </w:r>
      <w:proofErr w:type="spellStart"/>
      <w:r w:rsidRPr="000B728D">
        <w:rPr>
          <w:b/>
        </w:rPr>
        <w:t>StandardScaler</w:t>
      </w:r>
      <w:proofErr w:type="spellEnd"/>
    </w:p>
    <w:p w14:paraId="6F822F57" w14:textId="77777777" w:rsidR="0059559E" w:rsidRPr="000B728D" w:rsidRDefault="0059559E" w:rsidP="0059559E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>package to normalize the data.</w:t>
      </w:r>
    </w:p>
    <w:p w14:paraId="705F1AA2" w14:textId="77777777" w:rsidR="0059559E" w:rsidRDefault="0059559E" w:rsidP="0059559E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Generate Model</w:t>
      </w:r>
    </w:p>
    <w:p w14:paraId="0B8DA6C6" w14:textId="77777777" w:rsidR="0059559E" w:rsidRPr="000B728D" w:rsidRDefault="0059559E" w:rsidP="0059559E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Next, you are required to </w:t>
      </w:r>
      <w:r w:rsidRPr="000B728D">
        <w:rPr>
          <w:b/>
        </w:rPr>
        <w:t>generate</w:t>
      </w:r>
      <w:r>
        <w:rPr>
          <w:bCs/>
        </w:rPr>
        <w:t xml:space="preserve"> a </w:t>
      </w:r>
      <w:r w:rsidRPr="000B728D">
        <w:rPr>
          <w:b/>
        </w:rPr>
        <w:t>model</w:t>
      </w:r>
      <w:r>
        <w:rPr>
          <w:bCs/>
        </w:rPr>
        <w:t xml:space="preserve"> from the data. Use the </w:t>
      </w:r>
      <w:proofErr w:type="spellStart"/>
      <w:r>
        <w:rPr>
          <w:b/>
        </w:rPr>
        <w:t>LogisticRegression</w:t>
      </w:r>
      <w:proofErr w:type="spellEnd"/>
      <w:r>
        <w:rPr>
          <w:bCs/>
        </w:rPr>
        <w:t xml:space="preserve"> package to generate the model with ‘</w:t>
      </w:r>
      <w:r>
        <w:rPr>
          <w:b/>
        </w:rPr>
        <w:t>20</w:t>
      </w:r>
      <w:r>
        <w:rPr>
          <w:bCs/>
        </w:rPr>
        <w:t>’ as the max iteration.</w:t>
      </w:r>
    </w:p>
    <w:p w14:paraId="5443BF63" w14:textId="77777777" w:rsidR="0059559E" w:rsidRDefault="0059559E" w:rsidP="0059559E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Model Testing and Evaluation</w:t>
      </w:r>
    </w:p>
    <w:p w14:paraId="4612216A" w14:textId="77777777" w:rsidR="0059559E" w:rsidRDefault="0059559E" w:rsidP="0059559E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After the model is generated, you can </w:t>
      </w:r>
      <w:r>
        <w:rPr>
          <w:b/>
        </w:rPr>
        <w:t>test</w:t>
      </w:r>
      <w:r>
        <w:rPr>
          <w:bCs/>
        </w:rPr>
        <w:t xml:space="preserve"> the model to predict whether the person is happy or not. Use </w:t>
      </w:r>
      <w:proofErr w:type="spellStart"/>
      <w:r w:rsidRPr="00737FC0">
        <w:rPr>
          <w:b/>
        </w:rPr>
        <w:t>BinaryClassificationEvaluator</w:t>
      </w:r>
      <w:proofErr w:type="spellEnd"/>
      <w:r>
        <w:rPr>
          <w:b/>
        </w:rPr>
        <w:t xml:space="preserve"> </w:t>
      </w:r>
      <w:r>
        <w:rPr>
          <w:bCs/>
        </w:rPr>
        <w:t>package to print the accuracy of your model. Get</w:t>
      </w:r>
      <w:r w:rsidRPr="00A12073">
        <w:rPr>
          <w:b/>
          <w:bCs/>
        </w:rPr>
        <w:t xml:space="preserve"> </w:t>
      </w:r>
      <w:r w:rsidRPr="00774273">
        <w:t>the</w:t>
      </w:r>
      <w:r w:rsidRPr="00A12073">
        <w:rPr>
          <w:b/>
          <w:bCs/>
        </w:rPr>
        <w:t xml:space="preserve"> model</w:t>
      </w:r>
      <w:r>
        <w:t xml:space="preserve"> with </w:t>
      </w:r>
      <w:r w:rsidRPr="00A12073">
        <w:rPr>
          <w:b/>
          <w:bCs/>
        </w:rPr>
        <w:t>minimum accuracy 8</w:t>
      </w:r>
      <w:r>
        <w:rPr>
          <w:b/>
          <w:bCs/>
        </w:rPr>
        <w:t>5</w:t>
      </w:r>
      <w:r w:rsidRPr="00A12073">
        <w:rPr>
          <w:b/>
          <w:bCs/>
        </w:rPr>
        <w:t>%</w:t>
      </w:r>
      <w:r>
        <w:rPr>
          <w:b/>
          <w:bCs/>
        </w:rPr>
        <w:t xml:space="preserve"> or higher</w:t>
      </w:r>
      <w:r>
        <w:t>.</w:t>
      </w:r>
    </w:p>
    <w:p w14:paraId="4098C14A" w14:textId="77777777" w:rsidR="0059559E" w:rsidRPr="00A12073" w:rsidRDefault="0059559E" w:rsidP="0059559E">
      <w:pPr>
        <w:spacing w:line="276" w:lineRule="auto"/>
        <w:ind w:right="-330"/>
        <w:rPr>
          <w:b/>
          <w:bCs/>
        </w:rPr>
      </w:pPr>
    </w:p>
    <w:p w14:paraId="3F3C0F4C" w14:textId="77777777" w:rsidR="0059559E" w:rsidRPr="00C15D67" w:rsidRDefault="0059559E" w:rsidP="0059559E">
      <w:pPr>
        <w:spacing w:line="360" w:lineRule="auto"/>
        <w:ind w:right="-330"/>
        <w:jc w:val="center"/>
        <w:rPr>
          <w:b/>
          <w:bCs/>
        </w:rPr>
      </w:pPr>
      <w:r>
        <w:rPr>
          <w:b/>
          <w:bCs/>
        </w:rPr>
        <w:t xml:space="preserve">Good Luck </w:t>
      </w:r>
      <w:r w:rsidRPr="000E0B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77B5D5F" w14:textId="77777777" w:rsidR="000415E8" w:rsidRPr="00045531" w:rsidRDefault="000415E8" w:rsidP="0059559E">
      <w:pPr>
        <w:pStyle w:val="Heading2"/>
      </w:pPr>
    </w:p>
    <w:sectPr w:rsidR="000415E8" w:rsidRPr="00045531" w:rsidSect="00706D1C">
      <w:headerReference w:type="default" r:id="rId13"/>
      <w:footerReference w:type="default" r:id="rId14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A89C5" w14:textId="77777777" w:rsidR="00E37D04" w:rsidRDefault="00E37D04">
      <w:r>
        <w:separator/>
      </w:r>
    </w:p>
  </w:endnote>
  <w:endnote w:type="continuationSeparator" w:id="0">
    <w:p w14:paraId="3AD111A4" w14:textId="77777777" w:rsidR="00E37D04" w:rsidRDefault="00E3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9DC56" w14:textId="77777777" w:rsidR="00BE24B4" w:rsidRPr="00D32597" w:rsidRDefault="00C85B11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427AD3" wp14:editId="436EE65D">
              <wp:simplePos x="0" y="0"/>
              <wp:positionH relativeFrom="column">
                <wp:posOffset>0</wp:posOffset>
              </wp:positionH>
              <wp:positionV relativeFrom="paragraph">
                <wp:posOffset>135255</wp:posOffset>
              </wp:positionV>
              <wp:extent cx="6629400" cy="0"/>
              <wp:effectExtent l="0" t="0" r="0" b="0"/>
              <wp:wrapNone/>
              <wp:docPr id="5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EFC0E" id="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22pt,10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">
              <o:lock v:ext="edit" shapetype="f"/>
            </v:line>
          </w:pict>
        </mc:Fallback>
      </mc:AlternateContent>
    </w:r>
  </w:p>
  <w:p w14:paraId="2A86ADF4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0BCC33E6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5FF28" w14:textId="77777777" w:rsidR="00E37D04" w:rsidRDefault="00E37D04">
      <w:r>
        <w:separator/>
      </w:r>
    </w:p>
  </w:footnote>
  <w:footnote w:type="continuationSeparator" w:id="0">
    <w:p w14:paraId="025D1D85" w14:textId="77777777" w:rsidR="00E37D04" w:rsidRDefault="00E37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D11AB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6A9B98D4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6E42F772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094DFC"/>
    <w:multiLevelType w:val="hybridMultilevel"/>
    <w:tmpl w:val="C4BCFC68"/>
    <w:lvl w:ilvl="0" w:tplc="C91A6C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5311"/>
    <w:multiLevelType w:val="hybridMultilevel"/>
    <w:tmpl w:val="4C8283DE"/>
    <w:lvl w:ilvl="0" w:tplc="820A4158">
      <w:start w:val="1"/>
      <w:numFmt w:val="decimal"/>
      <w:lvlText w:val="%1."/>
      <w:lvlJc w:val="left"/>
      <w:pPr>
        <w:ind w:left="687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07" w:hanging="360"/>
      </w:pPr>
    </w:lvl>
    <w:lvl w:ilvl="2" w:tplc="0409001B">
      <w:start w:val="1"/>
      <w:numFmt w:val="lowerRoman"/>
      <w:lvlText w:val="%3."/>
      <w:lvlJc w:val="right"/>
      <w:pPr>
        <w:ind w:left="2127" w:hanging="180"/>
      </w:pPr>
    </w:lvl>
    <w:lvl w:ilvl="3" w:tplc="0409000F">
      <w:start w:val="1"/>
      <w:numFmt w:val="decimal"/>
      <w:lvlText w:val="%4."/>
      <w:lvlJc w:val="left"/>
      <w:pPr>
        <w:ind w:left="2847" w:hanging="360"/>
      </w:pPr>
    </w:lvl>
    <w:lvl w:ilvl="4" w:tplc="04090019">
      <w:start w:val="1"/>
      <w:numFmt w:val="lowerLetter"/>
      <w:lvlText w:val="%5."/>
      <w:lvlJc w:val="left"/>
      <w:pPr>
        <w:ind w:left="3567" w:hanging="360"/>
      </w:pPr>
    </w:lvl>
    <w:lvl w:ilvl="5" w:tplc="0409001B">
      <w:start w:val="1"/>
      <w:numFmt w:val="lowerRoman"/>
      <w:lvlText w:val="%6."/>
      <w:lvlJc w:val="right"/>
      <w:pPr>
        <w:ind w:left="4287" w:hanging="180"/>
      </w:pPr>
    </w:lvl>
    <w:lvl w:ilvl="6" w:tplc="0409000F">
      <w:start w:val="1"/>
      <w:numFmt w:val="decimal"/>
      <w:lvlText w:val="%7."/>
      <w:lvlJc w:val="left"/>
      <w:pPr>
        <w:ind w:left="5007" w:hanging="360"/>
      </w:pPr>
    </w:lvl>
    <w:lvl w:ilvl="7" w:tplc="04090019">
      <w:start w:val="1"/>
      <w:numFmt w:val="lowerLetter"/>
      <w:lvlText w:val="%8."/>
      <w:lvlJc w:val="left"/>
      <w:pPr>
        <w:ind w:left="5727" w:hanging="360"/>
      </w:pPr>
    </w:lvl>
    <w:lvl w:ilvl="8" w:tplc="0409001B">
      <w:start w:val="1"/>
      <w:numFmt w:val="lowerRoman"/>
      <w:lvlText w:val="%9."/>
      <w:lvlJc w:val="right"/>
      <w:pPr>
        <w:ind w:left="6447" w:hanging="180"/>
      </w:pPr>
    </w:lvl>
  </w:abstractNum>
  <w:abstractNum w:abstractNumId="3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36F1"/>
    <w:multiLevelType w:val="hybridMultilevel"/>
    <w:tmpl w:val="2C0C3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C45FE"/>
    <w:multiLevelType w:val="hybridMultilevel"/>
    <w:tmpl w:val="184C94B4"/>
    <w:lvl w:ilvl="0" w:tplc="3D2AC10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881365B"/>
    <w:multiLevelType w:val="hybridMultilevel"/>
    <w:tmpl w:val="A2C26A6E"/>
    <w:lvl w:ilvl="0" w:tplc="68A28DE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6"/>
  </w:num>
  <w:num w:numId="5">
    <w:abstractNumId w:val="9"/>
  </w:num>
  <w:num w:numId="6">
    <w:abstractNumId w:val="13"/>
  </w:num>
  <w:num w:numId="7">
    <w:abstractNumId w:val="11"/>
  </w:num>
  <w:num w:numId="8">
    <w:abstractNumId w:val="18"/>
  </w:num>
  <w:num w:numId="9">
    <w:abstractNumId w:val="4"/>
  </w:num>
  <w:num w:numId="10">
    <w:abstractNumId w:val="7"/>
  </w:num>
  <w:num w:numId="11">
    <w:abstractNumId w:val="8"/>
  </w:num>
  <w:num w:numId="12">
    <w:abstractNumId w:val="3"/>
  </w:num>
  <w:num w:numId="13">
    <w:abstractNumId w:val="17"/>
  </w:num>
  <w:num w:numId="14">
    <w:abstractNumId w:val="12"/>
  </w:num>
  <w:num w:numId="15">
    <w:abstractNumId w:val="0"/>
  </w:num>
  <w:num w:numId="16">
    <w:abstractNumId w:val="17"/>
  </w:num>
  <w:num w:numId="17">
    <w:abstractNumId w:val="3"/>
  </w:num>
  <w:num w:numId="18">
    <w:abstractNumId w:val="19"/>
  </w:num>
  <w:num w:numId="19">
    <w:abstractNumId w:val="5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0C"/>
    <w:rsid w:val="0000110D"/>
    <w:rsid w:val="000012C2"/>
    <w:rsid w:val="000041CA"/>
    <w:rsid w:val="0000665D"/>
    <w:rsid w:val="00006AF4"/>
    <w:rsid w:val="000077C8"/>
    <w:rsid w:val="00013BA7"/>
    <w:rsid w:val="00017B48"/>
    <w:rsid w:val="00031810"/>
    <w:rsid w:val="00033FB2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891"/>
    <w:rsid w:val="000539FD"/>
    <w:rsid w:val="000561BB"/>
    <w:rsid w:val="000661AC"/>
    <w:rsid w:val="000741D7"/>
    <w:rsid w:val="0007489A"/>
    <w:rsid w:val="000803D9"/>
    <w:rsid w:val="000820C4"/>
    <w:rsid w:val="00082650"/>
    <w:rsid w:val="00087CC9"/>
    <w:rsid w:val="00091ABE"/>
    <w:rsid w:val="00092ADB"/>
    <w:rsid w:val="00096A74"/>
    <w:rsid w:val="000A112A"/>
    <w:rsid w:val="000A5169"/>
    <w:rsid w:val="000A5442"/>
    <w:rsid w:val="000B276E"/>
    <w:rsid w:val="000B3BBE"/>
    <w:rsid w:val="000B6CD7"/>
    <w:rsid w:val="000C1F09"/>
    <w:rsid w:val="000D6175"/>
    <w:rsid w:val="000D63FD"/>
    <w:rsid w:val="000E2B52"/>
    <w:rsid w:val="000E3FEE"/>
    <w:rsid w:val="000E5C09"/>
    <w:rsid w:val="000F260B"/>
    <w:rsid w:val="001042DF"/>
    <w:rsid w:val="00104795"/>
    <w:rsid w:val="001211C9"/>
    <w:rsid w:val="001267A6"/>
    <w:rsid w:val="00140FA6"/>
    <w:rsid w:val="00141F2B"/>
    <w:rsid w:val="001435A1"/>
    <w:rsid w:val="00162F62"/>
    <w:rsid w:val="00163F81"/>
    <w:rsid w:val="00170795"/>
    <w:rsid w:val="00174A06"/>
    <w:rsid w:val="0017695D"/>
    <w:rsid w:val="00176C19"/>
    <w:rsid w:val="00181A70"/>
    <w:rsid w:val="00182819"/>
    <w:rsid w:val="00192525"/>
    <w:rsid w:val="001A0D2D"/>
    <w:rsid w:val="001A1F8D"/>
    <w:rsid w:val="001A3C9B"/>
    <w:rsid w:val="001B2C83"/>
    <w:rsid w:val="001B69A0"/>
    <w:rsid w:val="001B6D32"/>
    <w:rsid w:val="001C06F6"/>
    <w:rsid w:val="001D3995"/>
    <w:rsid w:val="001D4081"/>
    <w:rsid w:val="001D79B2"/>
    <w:rsid w:val="001E1A23"/>
    <w:rsid w:val="001E3069"/>
    <w:rsid w:val="001E5448"/>
    <w:rsid w:val="001F27E2"/>
    <w:rsid w:val="001F3F61"/>
    <w:rsid w:val="001F46C2"/>
    <w:rsid w:val="002066EE"/>
    <w:rsid w:val="0021012A"/>
    <w:rsid w:val="0021077F"/>
    <w:rsid w:val="00211022"/>
    <w:rsid w:val="00213D4C"/>
    <w:rsid w:val="002234F2"/>
    <w:rsid w:val="002471AD"/>
    <w:rsid w:val="00247A28"/>
    <w:rsid w:val="00254875"/>
    <w:rsid w:val="00260AA6"/>
    <w:rsid w:val="002679EF"/>
    <w:rsid w:val="00271E37"/>
    <w:rsid w:val="00274EEC"/>
    <w:rsid w:val="0028535A"/>
    <w:rsid w:val="00286DF6"/>
    <w:rsid w:val="00296552"/>
    <w:rsid w:val="002A28DE"/>
    <w:rsid w:val="002B0D89"/>
    <w:rsid w:val="002D6900"/>
    <w:rsid w:val="002D79A0"/>
    <w:rsid w:val="002F2F70"/>
    <w:rsid w:val="002F3BA5"/>
    <w:rsid w:val="003002AF"/>
    <w:rsid w:val="003060E0"/>
    <w:rsid w:val="00306780"/>
    <w:rsid w:val="00310757"/>
    <w:rsid w:val="0031101D"/>
    <w:rsid w:val="00312E5C"/>
    <w:rsid w:val="003361FC"/>
    <w:rsid w:val="0033715E"/>
    <w:rsid w:val="00342959"/>
    <w:rsid w:val="003463BF"/>
    <w:rsid w:val="0034661D"/>
    <w:rsid w:val="00352642"/>
    <w:rsid w:val="00353BFC"/>
    <w:rsid w:val="00356A90"/>
    <w:rsid w:val="0035760A"/>
    <w:rsid w:val="00362AE2"/>
    <w:rsid w:val="003675CA"/>
    <w:rsid w:val="00381BA6"/>
    <w:rsid w:val="003979D0"/>
    <w:rsid w:val="003C23D0"/>
    <w:rsid w:val="003D0013"/>
    <w:rsid w:val="003E51B8"/>
    <w:rsid w:val="003E647C"/>
    <w:rsid w:val="003F2A35"/>
    <w:rsid w:val="00412E01"/>
    <w:rsid w:val="00416535"/>
    <w:rsid w:val="00416A82"/>
    <w:rsid w:val="00425918"/>
    <w:rsid w:val="004421C2"/>
    <w:rsid w:val="00445760"/>
    <w:rsid w:val="0046588D"/>
    <w:rsid w:val="004669A8"/>
    <w:rsid w:val="004711C9"/>
    <w:rsid w:val="004732F0"/>
    <w:rsid w:val="004769C9"/>
    <w:rsid w:val="00477025"/>
    <w:rsid w:val="004A2C14"/>
    <w:rsid w:val="004A64E1"/>
    <w:rsid w:val="004B161B"/>
    <w:rsid w:val="004B483A"/>
    <w:rsid w:val="004C058C"/>
    <w:rsid w:val="004D2F12"/>
    <w:rsid w:val="004F48C3"/>
    <w:rsid w:val="00502119"/>
    <w:rsid w:val="00504836"/>
    <w:rsid w:val="00504C16"/>
    <w:rsid w:val="0051046B"/>
    <w:rsid w:val="00511EB0"/>
    <w:rsid w:val="0051295D"/>
    <w:rsid w:val="0051412C"/>
    <w:rsid w:val="00522539"/>
    <w:rsid w:val="00522890"/>
    <w:rsid w:val="00522973"/>
    <w:rsid w:val="0053440C"/>
    <w:rsid w:val="00543D1A"/>
    <w:rsid w:val="005453D5"/>
    <w:rsid w:val="00546E9E"/>
    <w:rsid w:val="0054703C"/>
    <w:rsid w:val="00547D91"/>
    <w:rsid w:val="005611F9"/>
    <w:rsid w:val="0057270B"/>
    <w:rsid w:val="0057288B"/>
    <w:rsid w:val="00577CD0"/>
    <w:rsid w:val="005819D2"/>
    <w:rsid w:val="00582454"/>
    <w:rsid w:val="005835FB"/>
    <w:rsid w:val="00583969"/>
    <w:rsid w:val="005915E6"/>
    <w:rsid w:val="0059559E"/>
    <w:rsid w:val="005A4CF6"/>
    <w:rsid w:val="005D1462"/>
    <w:rsid w:val="005E05E5"/>
    <w:rsid w:val="005E0C99"/>
    <w:rsid w:val="005E4259"/>
    <w:rsid w:val="005F02D9"/>
    <w:rsid w:val="005F17C9"/>
    <w:rsid w:val="00612864"/>
    <w:rsid w:val="00612F5D"/>
    <w:rsid w:val="0061571F"/>
    <w:rsid w:val="00621C61"/>
    <w:rsid w:val="006439C8"/>
    <w:rsid w:val="00643B45"/>
    <w:rsid w:val="00650882"/>
    <w:rsid w:val="00652BF6"/>
    <w:rsid w:val="006611CB"/>
    <w:rsid w:val="0066445D"/>
    <w:rsid w:val="0066799E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5D4E"/>
    <w:rsid w:val="006B6357"/>
    <w:rsid w:val="006D2066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26763"/>
    <w:rsid w:val="0073103F"/>
    <w:rsid w:val="007327BE"/>
    <w:rsid w:val="007360C1"/>
    <w:rsid w:val="00737B84"/>
    <w:rsid w:val="00743D4A"/>
    <w:rsid w:val="00743F81"/>
    <w:rsid w:val="00764298"/>
    <w:rsid w:val="00767610"/>
    <w:rsid w:val="00780A61"/>
    <w:rsid w:val="007847CE"/>
    <w:rsid w:val="00785BFC"/>
    <w:rsid w:val="00796972"/>
    <w:rsid w:val="00796E58"/>
    <w:rsid w:val="007A36AB"/>
    <w:rsid w:val="007B11BC"/>
    <w:rsid w:val="007B372D"/>
    <w:rsid w:val="007D3FB4"/>
    <w:rsid w:val="007D7BE0"/>
    <w:rsid w:val="007E2F1C"/>
    <w:rsid w:val="007E5FC6"/>
    <w:rsid w:val="007E7065"/>
    <w:rsid w:val="007F647F"/>
    <w:rsid w:val="00802FB1"/>
    <w:rsid w:val="00805C9D"/>
    <w:rsid w:val="00813100"/>
    <w:rsid w:val="00814BEE"/>
    <w:rsid w:val="00821658"/>
    <w:rsid w:val="00822113"/>
    <w:rsid w:val="00822CBD"/>
    <w:rsid w:val="00824CE9"/>
    <w:rsid w:val="008274CD"/>
    <w:rsid w:val="00832BDA"/>
    <w:rsid w:val="00832FED"/>
    <w:rsid w:val="00833617"/>
    <w:rsid w:val="0083516E"/>
    <w:rsid w:val="00846123"/>
    <w:rsid w:val="00854DDE"/>
    <w:rsid w:val="00857588"/>
    <w:rsid w:val="00870812"/>
    <w:rsid w:val="00871578"/>
    <w:rsid w:val="00885D14"/>
    <w:rsid w:val="00890EBF"/>
    <w:rsid w:val="008A48B6"/>
    <w:rsid w:val="008A5A07"/>
    <w:rsid w:val="008A5BD2"/>
    <w:rsid w:val="008C2EE4"/>
    <w:rsid w:val="008C4717"/>
    <w:rsid w:val="008C47AD"/>
    <w:rsid w:val="008C7A38"/>
    <w:rsid w:val="008D3D8E"/>
    <w:rsid w:val="008D614D"/>
    <w:rsid w:val="008D6AA2"/>
    <w:rsid w:val="008E407E"/>
    <w:rsid w:val="008E6937"/>
    <w:rsid w:val="008E7ECC"/>
    <w:rsid w:val="008F0988"/>
    <w:rsid w:val="008F41AA"/>
    <w:rsid w:val="0090313A"/>
    <w:rsid w:val="0090795F"/>
    <w:rsid w:val="009163E8"/>
    <w:rsid w:val="00921591"/>
    <w:rsid w:val="009317F1"/>
    <w:rsid w:val="009341F2"/>
    <w:rsid w:val="0093602C"/>
    <w:rsid w:val="00943EE8"/>
    <w:rsid w:val="00945086"/>
    <w:rsid w:val="00951930"/>
    <w:rsid w:val="009600A3"/>
    <w:rsid w:val="009650BE"/>
    <w:rsid w:val="00966C0C"/>
    <w:rsid w:val="00970696"/>
    <w:rsid w:val="00983239"/>
    <w:rsid w:val="00984CAD"/>
    <w:rsid w:val="0099275C"/>
    <w:rsid w:val="0099487D"/>
    <w:rsid w:val="00996837"/>
    <w:rsid w:val="009976D7"/>
    <w:rsid w:val="009C0AB8"/>
    <w:rsid w:val="009C4931"/>
    <w:rsid w:val="009C71E9"/>
    <w:rsid w:val="009D3530"/>
    <w:rsid w:val="009E013E"/>
    <w:rsid w:val="009E1011"/>
    <w:rsid w:val="009F6A34"/>
    <w:rsid w:val="00A032A7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5164"/>
    <w:rsid w:val="00A578CF"/>
    <w:rsid w:val="00A6482B"/>
    <w:rsid w:val="00A64862"/>
    <w:rsid w:val="00A71F33"/>
    <w:rsid w:val="00A744E4"/>
    <w:rsid w:val="00A83205"/>
    <w:rsid w:val="00A90DB1"/>
    <w:rsid w:val="00A92AEF"/>
    <w:rsid w:val="00AA3173"/>
    <w:rsid w:val="00AB0B65"/>
    <w:rsid w:val="00AB3CBE"/>
    <w:rsid w:val="00AD0FCB"/>
    <w:rsid w:val="00AD125D"/>
    <w:rsid w:val="00AD2518"/>
    <w:rsid w:val="00AD3919"/>
    <w:rsid w:val="00AD4521"/>
    <w:rsid w:val="00AD55D6"/>
    <w:rsid w:val="00AD5E20"/>
    <w:rsid w:val="00AE0AAA"/>
    <w:rsid w:val="00AE0C0C"/>
    <w:rsid w:val="00AE2280"/>
    <w:rsid w:val="00AE5D87"/>
    <w:rsid w:val="00AF3F0A"/>
    <w:rsid w:val="00AF646C"/>
    <w:rsid w:val="00B01B0D"/>
    <w:rsid w:val="00B03612"/>
    <w:rsid w:val="00B15614"/>
    <w:rsid w:val="00B234EB"/>
    <w:rsid w:val="00B342BA"/>
    <w:rsid w:val="00B34BE8"/>
    <w:rsid w:val="00B363C5"/>
    <w:rsid w:val="00B37032"/>
    <w:rsid w:val="00B3733E"/>
    <w:rsid w:val="00B37A53"/>
    <w:rsid w:val="00B40F95"/>
    <w:rsid w:val="00B4343A"/>
    <w:rsid w:val="00B46588"/>
    <w:rsid w:val="00B533CD"/>
    <w:rsid w:val="00B545BA"/>
    <w:rsid w:val="00B54F69"/>
    <w:rsid w:val="00B55312"/>
    <w:rsid w:val="00B82740"/>
    <w:rsid w:val="00B84031"/>
    <w:rsid w:val="00B84237"/>
    <w:rsid w:val="00B855AE"/>
    <w:rsid w:val="00B85C90"/>
    <w:rsid w:val="00B879CA"/>
    <w:rsid w:val="00B90626"/>
    <w:rsid w:val="00B94057"/>
    <w:rsid w:val="00B97FD8"/>
    <w:rsid w:val="00BB21A1"/>
    <w:rsid w:val="00BD4448"/>
    <w:rsid w:val="00BD6C7B"/>
    <w:rsid w:val="00BE0587"/>
    <w:rsid w:val="00BE24B4"/>
    <w:rsid w:val="00BF0197"/>
    <w:rsid w:val="00C02255"/>
    <w:rsid w:val="00C0601F"/>
    <w:rsid w:val="00C13E32"/>
    <w:rsid w:val="00C21841"/>
    <w:rsid w:val="00C21A44"/>
    <w:rsid w:val="00C40EB4"/>
    <w:rsid w:val="00C46A52"/>
    <w:rsid w:val="00C47B9C"/>
    <w:rsid w:val="00C47E5A"/>
    <w:rsid w:val="00C53B6D"/>
    <w:rsid w:val="00C5576D"/>
    <w:rsid w:val="00C639A1"/>
    <w:rsid w:val="00C658BD"/>
    <w:rsid w:val="00C6661A"/>
    <w:rsid w:val="00C8327E"/>
    <w:rsid w:val="00C85B11"/>
    <w:rsid w:val="00C9141A"/>
    <w:rsid w:val="00C94BC0"/>
    <w:rsid w:val="00C9734B"/>
    <w:rsid w:val="00CA35BE"/>
    <w:rsid w:val="00CB13D8"/>
    <w:rsid w:val="00CB78B7"/>
    <w:rsid w:val="00CC3977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360D4"/>
    <w:rsid w:val="00D40699"/>
    <w:rsid w:val="00D42554"/>
    <w:rsid w:val="00D43285"/>
    <w:rsid w:val="00D74D2C"/>
    <w:rsid w:val="00D777F0"/>
    <w:rsid w:val="00D809CA"/>
    <w:rsid w:val="00D8237D"/>
    <w:rsid w:val="00D842FE"/>
    <w:rsid w:val="00D843FE"/>
    <w:rsid w:val="00D86F59"/>
    <w:rsid w:val="00D937B9"/>
    <w:rsid w:val="00D939C5"/>
    <w:rsid w:val="00DA0DB4"/>
    <w:rsid w:val="00DA4B79"/>
    <w:rsid w:val="00DA7A95"/>
    <w:rsid w:val="00DB5A44"/>
    <w:rsid w:val="00DC640E"/>
    <w:rsid w:val="00DD5CC6"/>
    <w:rsid w:val="00DD66F4"/>
    <w:rsid w:val="00DE5055"/>
    <w:rsid w:val="00E0352E"/>
    <w:rsid w:val="00E0596C"/>
    <w:rsid w:val="00E21BA6"/>
    <w:rsid w:val="00E25050"/>
    <w:rsid w:val="00E27772"/>
    <w:rsid w:val="00E31C42"/>
    <w:rsid w:val="00E3219E"/>
    <w:rsid w:val="00E36B55"/>
    <w:rsid w:val="00E3718D"/>
    <w:rsid w:val="00E37D04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860CE"/>
    <w:rsid w:val="00E87067"/>
    <w:rsid w:val="00E8712F"/>
    <w:rsid w:val="00EA70BA"/>
    <w:rsid w:val="00EB58DA"/>
    <w:rsid w:val="00EB5E6E"/>
    <w:rsid w:val="00EB6722"/>
    <w:rsid w:val="00EC40F4"/>
    <w:rsid w:val="00EC672D"/>
    <w:rsid w:val="00EC7C81"/>
    <w:rsid w:val="00ED0F73"/>
    <w:rsid w:val="00ED2251"/>
    <w:rsid w:val="00ED2CD4"/>
    <w:rsid w:val="00ED2CDB"/>
    <w:rsid w:val="00EE08A8"/>
    <w:rsid w:val="00EE6FB1"/>
    <w:rsid w:val="00F0188B"/>
    <w:rsid w:val="00F17383"/>
    <w:rsid w:val="00F26858"/>
    <w:rsid w:val="00F4265B"/>
    <w:rsid w:val="00F50E69"/>
    <w:rsid w:val="00F659B7"/>
    <w:rsid w:val="00F7250C"/>
    <w:rsid w:val="00F75178"/>
    <w:rsid w:val="00F865BD"/>
    <w:rsid w:val="00F95761"/>
    <w:rsid w:val="00FA1998"/>
    <w:rsid w:val="00FA589D"/>
    <w:rsid w:val="00FB5582"/>
    <w:rsid w:val="00FC458D"/>
    <w:rsid w:val="00FD0A00"/>
    <w:rsid w:val="00FD2C52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BA46F21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uiPriority w:val="99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55164"/>
    <w:pPr>
      <w:spacing w:after="200"/>
    </w:pPr>
    <w:rPr>
      <w:rFonts w:eastAsia="MS Mincho"/>
      <w:i/>
      <w:iCs/>
      <w:color w:val="1F497D" w:themeColor="text2"/>
      <w:sz w:val="18"/>
      <w:szCs w:val="18"/>
      <w:lang w:eastAsia="ja-JP"/>
    </w:rPr>
  </w:style>
  <w:style w:type="table" w:styleId="GridTable4">
    <w:name w:val="Grid Table 4"/>
    <w:basedOn w:val="TableNormal"/>
    <w:uiPriority w:val="49"/>
    <w:rsid w:val="00A55164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59559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29</TotalTime>
  <Pages>6</Pages>
  <Words>993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Christy Alexandra</cp:lastModifiedBy>
  <cp:revision>81</cp:revision>
  <cp:lastPrinted>2012-09-10T04:38:00Z</cp:lastPrinted>
  <dcterms:created xsi:type="dcterms:W3CDTF">2020-11-01T11:25:00Z</dcterms:created>
  <dcterms:modified xsi:type="dcterms:W3CDTF">2020-12-03T08:32:00Z</dcterms:modified>
</cp:coreProperties>
</file>