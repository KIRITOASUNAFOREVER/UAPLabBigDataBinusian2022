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245"/>
        <w:gridCol w:w="1110"/>
        <w:gridCol w:w="2465"/>
        <w:gridCol w:w="1704"/>
        <w:gridCol w:w="1452"/>
        <w:gridCol w:w="2091"/>
      </w:tblGrid>
      <w:tr w:rsidR="00FA0088" w14:paraId="54203F22" w14:textId="77777777" w:rsidTr="00DA46E3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4E9321" w14:textId="77777777" w:rsidR="00FA0088" w:rsidRPr="002F168F" w:rsidRDefault="00FA0088" w:rsidP="00DA46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Ujian Akhir Praktikum </w:t>
            </w: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  <w:lang w:val="id-ID"/>
              </w:rPr>
              <w:t xml:space="preserve">Semester Genap </w:t>
            </w:r>
            <w:r>
              <w:rPr>
                <w:rFonts w:ascii="Arial" w:hAnsi="Arial" w:cs="Arial"/>
                <w:b/>
              </w:rPr>
              <w:t>201</w:t>
            </w:r>
            <w:r>
              <w:rPr>
                <w:rFonts w:ascii="Arial" w:hAnsi="Arial" w:cs="Arial"/>
                <w:b/>
                <w:lang w:val="id-ID"/>
              </w:rPr>
              <w:t>9/</w:t>
            </w:r>
            <w:r>
              <w:rPr>
                <w:rFonts w:ascii="Arial" w:hAnsi="Arial" w:cs="Arial"/>
                <w:b/>
              </w:rPr>
              <w:t>2020</w:t>
            </w:r>
          </w:p>
          <w:p w14:paraId="5B6F33BA" w14:textId="77777777" w:rsidR="00FA0088" w:rsidRPr="002F168F" w:rsidRDefault="00FA0088" w:rsidP="00DA46E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proofErr w:type="spellEnd"/>
            <w:r>
              <w:rPr>
                <w:rFonts w:ascii="Arial" w:hAnsi="Arial" w:cs="Arial"/>
                <w:i/>
                <w:sz w:val="16"/>
                <w:lang w:val="id-ID"/>
              </w:rPr>
              <w:t xml:space="preserve"> Final </w:t>
            </w: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Exam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-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Even Semester </w:t>
            </w: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Year</w:t>
            </w:r>
            <w:proofErr w:type="spellEnd"/>
            <w:r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201</w:t>
            </w:r>
            <w:r>
              <w:rPr>
                <w:rFonts w:ascii="Arial" w:hAnsi="Arial" w:cs="Arial"/>
                <w:i/>
                <w:sz w:val="16"/>
                <w:lang w:val="id-ID"/>
              </w:rPr>
              <w:t>9/</w:t>
            </w:r>
            <w:r>
              <w:rPr>
                <w:rFonts w:ascii="Arial" w:hAnsi="Arial" w:cs="Arial"/>
                <w:i/>
                <w:sz w:val="16"/>
              </w:rPr>
              <w:t>2020</w:t>
            </w:r>
          </w:p>
        </w:tc>
      </w:tr>
      <w:tr w:rsidR="00FA0088" w14:paraId="101B20C0" w14:textId="77777777" w:rsidTr="00DA46E3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22F003" w14:textId="77777777" w:rsidR="00FA0088" w:rsidRDefault="00FA0088" w:rsidP="00DA46E3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id-ID"/>
              </w:rPr>
              <w:t>Matakuliah</w:t>
            </w:r>
            <w:proofErr w:type="spellEnd"/>
          </w:p>
          <w:p w14:paraId="7B5E9C2C" w14:textId="77777777" w:rsidR="00FA0088" w:rsidRDefault="00FA0088" w:rsidP="00DA46E3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Subject</w:t>
            </w:r>
            <w:proofErr w:type="spellEnd"/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79A3233" w14:textId="77777777" w:rsidR="00FA0088" w:rsidRDefault="00FA0088" w:rsidP="00DA46E3">
            <w:pPr>
              <w:rPr>
                <w:rFonts w:ascii="Arial" w:hAnsi="Arial" w:cs="Arial"/>
                <w:b/>
                <w:sz w:val="20"/>
              </w:rPr>
            </w:pPr>
            <w:r w:rsidRPr="002F168F">
              <w:rPr>
                <w:rFonts w:ascii="Arial" w:hAnsi="Arial" w:cs="Arial"/>
                <w:b/>
                <w:sz w:val="20"/>
                <w:lang w:val="id-ID"/>
              </w:rPr>
              <w:t xml:space="preserve">COMP6579 - Big Data </w:t>
            </w:r>
            <w:proofErr w:type="spellStart"/>
            <w:r w:rsidRPr="002F168F">
              <w:rPr>
                <w:rFonts w:ascii="Arial" w:hAnsi="Arial" w:cs="Arial"/>
                <w:b/>
                <w:sz w:val="20"/>
                <w:lang w:val="id-ID"/>
              </w:rPr>
              <w:t>Processing</w:t>
            </w:r>
            <w:proofErr w:type="spellEnd"/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184D638" w14:textId="77777777" w:rsidR="00FA0088" w:rsidRDefault="00FA0088" w:rsidP="00DA46E3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5CB3705" wp14:editId="100AB1F5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088" w14:paraId="5F54BBFB" w14:textId="77777777" w:rsidTr="00DA46E3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7BC429B5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Kelas</w:t>
            </w:r>
          </w:p>
          <w:p w14:paraId="2F80FB4B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Class</w:t>
            </w:r>
            <w:proofErr w:type="spellEnd"/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2352D83" w14:textId="77777777" w:rsidR="00FA0088" w:rsidRPr="00DA7A95" w:rsidRDefault="00FA0088" w:rsidP="00DA46E3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81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1FB615" w14:textId="77777777" w:rsidR="00FA0088" w:rsidRPr="00DA7A95" w:rsidRDefault="00FA0088" w:rsidP="00DA46E3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2F168F">
              <w:rPr>
                <w:rFonts w:ascii="Arial" w:hAnsi="Arial" w:cs="Arial"/>
                <w:b/>
                <w:sz w:val="18"/>
                <w:szCs w:val="18"/>
                <w:lang w:val="id-ID"/>
              </w:rPr>
              <w:t>BA01 / BB01 / BC01 / BD01 / BE01 / BF01 / BG01 / BH01 / BI01 / BJ01 / BK01 / BL01 / BM01 / BN01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992603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Mulai</w:t>
            </w:r>
          </w:p>
          <w:p w14:paraId="12541E87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Start Date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023E7ED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15 June 2020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C85427E" w14:textId="77777777" w:rsidR="00FA0088" w:rsidRDefault="00FA0088" w:rsidP="00DA46E3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FA0088" w14:paraId="07412ADF" w14:textId="77777777" w:rsidTr="00DA46E3">
        <w:trPr>
          <w:cantSplit/>
          <w:trHeight w:val="576"/>
        </w:trPr>
        <w:tc>
          <w:tcPr>
            <w:tcW w:w="403" w:type="pct"/>
            <w:vMerge/>
            <w:tcBorders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BC6EB7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4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F036D9" w14:textId="77777777" w:rsidR="00FA0088" w:rsidRPr="00DA7A95" w:rsidRDefault="00FA0088" w:rsidP="00DA46E3">
            <w:pPr>
              <w:pStyle w:val="Header"/>
              <w:tabs>
                <w:tab w:val="left" w:pos="1980"/>
              </w:tabs>
              <w:ind w:left="-119" w:right="-22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1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510E8" w14:textId="77777777" w:rsidR="00FA0088" w:rsidRPr="00DA7A95" w:rsidRDefault="00FA0088" w:rsidP="00DA46E3">
            <w:pPr>
              <w:pStyle w:val="Header"/>
              <w:tabs>
                <w:tab w:val="left" w:pos="1980"/>
              </w:tabs>
              <w:ind w:left="-20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16413C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Mulai</w:t>
            </w:r>
          </w:p>
          <w:p w14:paraId="2BD19A67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 xml:space="preserve">Start </w:t>
            </w: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Time</w:t>
            </w:r>
            <w:proofErr w:type="spellEnd"/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1D21C9" w14:textId="77777777" w:rsidR="00FA0088" w:rsidRPr="00AF3F0A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13.20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FA5D09F" w14:textId="77777777" w:rsidR="00FA0088" w:rsidRDefault="00FA0088" w:rsidP="00DA46E3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FA0088" w14:paraId="3086963F" w14:textId="77777777" w:rsidTr="00DA46E3">
        <w:trPr>
          <w:cantSplit/>
          <w:trHeight w:val="864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vAlign w:val="center"/>
          </w:tcPr>
          <w:p w14:paraId="6A166EF2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Dosen</w:t>
            </w:r>
          </w:p>
          <w:p w14:paraId="79AB341E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Lecturer</w:t>
            </w:r>
            <w:proofErr w:type="spellEnd"/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7FB6CEB" w14:textId="77777777" w:rsidR="00FA0088" w:rsidRPr="00DA7A95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181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38E3D53" w14:textId="77777777" w:rsidR="00FA0088" w:rsidRPr="002F168F" w:rsidRDefault="00FA0088" w:rsidP="00DA46E3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2F168F">
              <w:rPr>
                <w:rFonts w:ascii="Arial" w:hAnsi="Arial" w:cs="Arial"/>
                <w:b/>
                <w:sz w:val="18"/>
                <w:lang w:val="id-ID"/>
              </w:rPr>
              <w:t>D3338 - Dr. Ir. Edy Irwansyah, S.T., M.Si., IPM, ASEAN Eng.</w:t>
            </w:r>
          </w:p>
          <w:p w14:paraId="42D37DB5" w14:textId="77777777" w:rsidR="00FA0088" w:rsidRPr="002F168F" w:rsidRDefault="00FA0088" w:rsidP="00DA46E3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2F168F">
              <w:rPr>
                <w:rFonts w:ascii="Arial" w:hAnsi="Arial" w:cs="Arial"/>
                <w:b/>
                <w:sz w:val="18"/>
                <w:lang w:val="id-ID"/>
              </w:rPr>
              <w:t>D5403 - Dr. Sani Muhamad Isa, S.Si., M.Kom.</w:t>
            </w:r>
          </w:p>
          <w:p w14:paraId="468A5974" w14:textId="77777777" w:rsidR="00FA0088" w:rsidRPr="002F168F" w:rsidRDefault="00FA0088" w:rsidP="00DA46E3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2F168F">
              <w:rPr>
                <w:rFonts w:ascii="Arial" w:hAnsi="Arial" w:cs="Arial"/>
                <w:b/>
                <w:sz w:val="18"/>
                <w:lang w:val="id-ID"/>
              </w:rPr>
              <w:t xml:space="preserve">D5627 - I Gede Putra Kusuma Negara, </w:t>
            </w:r>
            <w:proofErr w:type="spellStart"/>
            <w:r w:rsidRPr="002F168F">
              <w:rPr>
                <w:rFonts w:ascii="Arial" w:hAnsi="Arial" w:cs="Arial"/>
                <w:b/>
                <w:sz w:val="18"/>
                <w:lang w:val="id-ID"/>
              </w:rPr>
              <w:t>B.Eng</w:t>
            </w:r>
            <w:proofErr w:type="spellEnd"/>
            <w:r w:rsidRPr="002F168F">
              <w:rPr>
                <w:rFonts w:ascii="Arial" w:hAnsi="Arial" w:cs="Arial"/>
                <w:b/>
                <w:sz w:val="18"/>
                <w:lang w:val="id-ID"/>
              </w:rPr>
              <w:t xml:space="preserve">., </w:t>
            </w:r>
            <w:proofErr w:type="spellStart"/>
            <w:r w:rsidRPr="002F168F">
              <w:rPr>
                <w:rFonts w:ascii="Arial" w:hAnsi="Arial" w:cs="Arial"/>
                <w:b/>
                <w:sz w:val="18"/>
                <w:lang w:val="id-ID"/>
              </w:rPr>
              <w:t>PhD</w:t>
            </w:r>
            <w:proofErr w:type="spellEnd"/>
          </w:p>
          <w:p w14:paraId="449682AB" w14:textId="77777777" w:rsidR="00FA0088" w:rsidRPr="00046FCF" w:rsidRDefault="00FA0088" w:rsidP="00DA46E3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2F168F">
              <w:rPr>
                <w:rFonts w:ascii="Arial" w:hAnsi="Arial" w:cs="Arial"/>
                <w:b/>
                <w:sz w:val="18"/>
                <w:lang w:val="id-ID"/>
              </w:rPr>
              <w:t xml:space="preserve">D6198 - Fepri Putra </w:t>
            </w:r>
            <w:proofErr w:type="spellStart"/>
            <w:r w:rsidRPr="002F168F">
              <w:rPr>
                <w:rFonts w:ascii="Arial" w:hAnsi="Arial" w:cs="Arial"/>
                <w:b/>
                <w:sz w:val="18"/>
                <w:lang w:val="id-ID"/>
              </w:rPr>
              <w:t>Panghurian</w:t>
            </w:r>
            <w:proofErr w:type="spellEnd"/>
            <w:r w:rsidRPr="002F168F">
              <w:rPr>
                <w:rFonts w:ascii="Arial" w:hAnsi="Arial" w:cs="Arial"/>
                <w:b/>
                <w:sz w:val="18"/>
                <w:lang w:val="id-ID"/>
              </w:rPr>
              <w:t>, S.Kom., M.T.I.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1FB78E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Tanggal Selesai</w:t>
            </w:r>
          </w:p>
          <w:p w14:paraId="24D1AFD5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End</w:t>
            </w:r>
            <w:proofErr w:type="spellEnd"/>
            <w:r>
              <w:rPr>
                <w:rFonts w:ascii="Arial" w:hAnsi="Arial" w:cs="Arial"/>
                <w:i/>
                <w:sz w:val="16"/>
                <w:lang w:val="id-ID"/>
              </w:rPr>
              <w:t xml:space="preserve"> Date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1B5351C7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16 June 2020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674F923" w14:textId="77777777" w:rsidR="00FA0088" w:rsidRDefault="00FA0088" w:rsidP="00DA46E3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FA0088" w14:paraId="6C8FBB46" w14:textId="77777777" w:rsidTr="00DA46E3">
        <w:trPr>
          <w:cantSplit/>
          <w:trHeight w:val="864"/>
        </w:trPr>
        <w:tc>
          <w:tcPr>
            <w:tcW w:w="403" w:type="pct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63EC342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0D582AF" w14:textId="77777777" w:rsidR="00FA0088" w:rsidRDefault="00FA0088" w:rsidP="00DA46E3">
            <w:pPr>
              <w:pStyle w:val="Header"/>
              <w:tabs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1813" w:type="pct"/>
            <w:gridSpan w:val="2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A0346E5" w14:textId="77777777" w:rsidR="00FA0088" w:rsidRPr="00D843FE" w:rsidRDefault="00FA0088" w:rsidP="00DA46E3">
            <w:pPr>
              <w:pStyle w:val="Header"/>
              <w:tabs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AC3986F" w14:textId="77777777" w:rsidR="00FA0088" w:rsidRDefault="00FA0088" w:rsidP="00DA46E3">
            <w:pPr>
              <w:pStyle w:val="Header"/>
              <w:tabs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Waktu Selesai</w:t>
            </w:r>
          </w:p>
          <w:p w14:paraId="2CBB9A9D" w14:textId="77777777" w:rsidR="00FA0088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End</w:t>
            </w:r>
            <w:proofErr w:type="spellEnd"/>
            <w:r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lang w:val="id-ID"/>
              </w:rPr>
              <w:t>Time</w:t>
            </w:r>
            <w:proofErr w:type="spellEnd"/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4274D08" w14:textId="77777777" w:rsidR="00FA0088" w:rsidRPr="002F168F" w:rsidRDefault="00FA0088" w:rsidP="00DA46E3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13.20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2C2F722" w14:textId="77777777" w:rsidR="00FA0088" w:rsidRDefault="00FA0088" w:rsidP="00DA46E3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61106A28" w14:textId="77777777" w:rsidR="00FA0088" w:rsidRPr="00D04099" w:rsidRDefault="00FA0088" w:rsidP="00FA0088">
      <w:pPr>
        <w:pStyle w:val="Header"/>
        <w:rPr>
          <w:lang w:val="id-ID"/>
        </w:rPr>
      </w:pPr>
    </w:p>
    <w:p w14:paraId="4DC578F1" w14:textId="77777777" w:rsidR="00FA0088" w:rsidRDefault="00FA0088" w:rsidP="00FA008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2BBD8B6C" w14:textId="77777777" w:rsidR="00FA0088" w:rsidRDefault="00FA0088" w:rsidP="00FA008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proofErr w:type="spellStart"/>
      <w:r>
        <w:rPr>
          <w:bCs/>
          <w:i/>
          <w:sz w:val="20"/>
          <w:szCs w:val="20"/>
          <w:lang w:val="id-ID" w:eastAsia="x-none"/>
        </w:rPr>
        <w:t>Exam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Regulations</w:t>
      </w:r>
      <w:proofErr w:type="spellEnd"/>
      <w:r>
        <w:rPr>
          <w:bCs/>
          <w:i/>
          <w:sz w:val="20"/>
          <w:szCs w:val="20"/>
          <w:lang w:val="id-ID" w:eastAsia="x-none"/>
        </w:rPr>
        <w:t>:</w:t>
      </w:r>
    </w:p>
    <w:p w14:paraId="219A67DB" w14:textId="77777777" w:rsidR="00FA0088" w:rsidRDefault="00FA0088" w:rsidP="00FA0088">
      <w:pPr>
        <w:numPr>
          <w:ilvl w:val="0"/>
          <w:numId w:val="29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3B8F0A2F" w14:textId="77777777" w:rsidR="00FA0088" w:rsidRDefault="00FA0088" w:rsidP="00FA0088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proofErr w:type="spellStart"/>
      <w:r>
        <w:rPr>
          <w:i/>
          <w:sz w:val="20"/>
          <w:szCs w:val="20"/>
          <w:lang w:val="id-ID" w:eastAsia="x-none"/>
        </w:rPr>
        <w:t>Student</w:t>
      </w:r>
      <w:proofErr w:type="spellEnd"/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</w:t>
      </w:r>
      <w:proofErr w:type="spellStart"/>
      <w:r>
        <w:rPr>
          <w:i/>
          <w:sz w:val="20"/>
          <w:szCs w:val="20"/>
          <w:lang w:val="id-ID" w:eastAsia="x-none"/>
        </w:rPr>
        <w:t>allowed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discus</w:t>
      </w:r>
      <w:proofErr w:type="spellEnd"/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proofErr w:type="spellStart"/>
      <w:r>
        <w:rPr>
          <w:i/>
          <w:sz w:val="20"/>
          <w:szCs w:val="20"/>
          <w:lang w:val="id-ID" w:eastAsia="x-none"/>
        </w:rPr>
        <w:t>with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other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exam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participants</w:t>
      </w:r>
      <w:proofErr w:type="spellEnd"/>
    </w:p>
    <w:p w14:paraId="79868DCE" w14:textId="77777777" w:rsidR="00FA0088" w:rsidRDefault="00FA0088" w:rsidP="00FA0088">
      <w:pPr>
        <w:numPr>
          <w:ilvl w:val="0"/>
          <w:numId w:val="29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menyalin jawaban dari </w:t>
      </w:r>
      <w:proofErr w:type="spellStart"/>
      <w:r>
        <w:rPr>
          <w:lang w:val="id-ID" w:eastAsia="x-none"/>
        </w:rPr>
        <w:t>intenet</w:t>
      </w:r>
      <w:proofErr w:type="spellEnd"/>
    </w:p>
    <w:p w14:paraId="39FB04C8" w14:textId="77777777" w:rsidR="00FA0088" w:rsidRDefault="00FA0088" w:rsidP="00FA0088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proofErr w:type="spellStart"/>
      <w:r>
        <w:rPr>
          <w:i/>
          <w:sz w:val="20"/>
          <w:szCs w:val="20"/>
          <w:lang w:val="id-ID" w:eastAsia="x-none"/>
        </w:rPr>
        <w:t>Student</w:t>
      </w:r>
      <w:proofErr w:type="spellEnd"/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</w:t>
      </w:r>
      <w:proofErr w:type="spellStart"/>
      <w:r>
        <w:rPr>
          <w:i/>
          <w:sz w:val="20"/>
          <w:szCs w:val="20"/>
          <w:lang w:val="id-ID" w:eastAsia="x-none"/>
        </w:rPr>
        <w:t>allowed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copy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answer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from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intenet</w:t>
      </w:r>
      <w:proofErr w:type="spellEnd"/>
    </w:p>
    <w:p w14:paraId="6DF34AB0" w14:textId="77777777" w:rsidR="00FA0088" w:rsidRDefault="00FA0088" w:rsidP="00FA0088">
      <w:pPr>
        <w:numPr>
          <w:ilvl w:val="0"/>
          <w:numId w:val="29"/>
        </w:numPr>
        <w:tabs>
          <w:tab w:val="center" w:pos="0"/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29854091" w14:textId="77777777" w:rsidR="00FA0088" w:rsidRDefault="00FA0088" w:rsidP="00FA0088">
      <w:pPr>
        <w:tabs>
          <w:tab w:val="center" w:pos="0"/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proofErr w:type="spellStart"/>
      <w:r>
        <w:rPr>
          <w:i/>
          <w:sz w:val="20"/>
          <w:szCs w:val="20"/>
          <w:lang w:val="id-ID" w:eastAsia="x-none"/>
        </w:rPr>
        <w:t>Assistant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 xml:space="preserve">is able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give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>0 (ZERO)</w:t>
      </w:r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score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for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exam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participant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who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>does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>any cheating</w:t>
      </w:r>
      <w:r>
        <w:rPr>
          <w:i/>
          <w:sz w:val="20"/>
          <w:szCs w:val="20"/>
          <w:lang w:val="id-ID" w:eastAsia="x-none"/>
        </w:rPr>
        <w:t xml:space="preserve">  </w:t>
      </w:r>
      <w:proofErr w:type="spellStart"/>
      <w:r>
        <w:rPr>
          <w:i/>
          <w:sz w:val="20"/>
          <w:szCs w:val="20"/>
          <w:lang w:val="id-ID" w:eastAsia="x-none"/>
        </w:rPr>
        <w:t>actions</w:t>
      </w:r>
      <w:proofErr w:type="spellEnd"/>
    </w:p>
    <w:p w14:paraId="780AD39D" w14:textId="77777777" w:rsidR="00FA0088" w:rsidRDefault="00FA0088" w:rsidP="00FA0088">
      <w:pPr>
        <w:numPr>
          <w:ilvl w:val="0"/>
          <w:numId w:val="29"/>
        </w:numPr>
        <w:tabs>
          <w:tab w:val="center" w:pos="0"/>
          <w:tab w:val="right" w:pos="8640"/>
        </w:tabs>
        <w:spacing w:line="276" w:lineRule="auto"/>
        <w:ind w:right="32"/>
        <w:jc w:val="both"/>
        <w:rPr>
          <w:lang w:val="id-ID" w:eastAsia="x-none"/>
        </w:rPr>
      </w:pPr>
      <w:proofErr w:type="spellStart"/>
      <w:r>
        <w:rPr>
          <w:lang w:val="en-ID" w:eastAsia="x-none"/>
        </w:rPr>
        <w:t>Kumpulkan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 xml:space="preserve">jawaban tepat pada waktunya di </w:t>
      </w:r>
      <w:hyperlink r:id="rId9" w:history="1">
        <w:r>
          <w:rPr>
            <w:rStyle w:val="Hyperlink"/>
            <w:lang w:val="id-ID" w:eastAsia="x-none"/>
          </w:rPr>
          <w:t>https://laboratory.binus.ac.id/lab</w:t>
        </w:r>
      </w:hyperlink>
    </w:p>
    <w:p w14:paraId="52651F2D" w14:textId="77777777" w:rsidR="00FA0088" w:rsidRDefault="00FA0088" w:rsidP="00FA0088">
      <w:pPr>
        <w:tabs>
          <w:tab w:val="center" w:pos="0"/>
          <w:tab w:val="right" w:pos="8640"/>
        </w:tabs>
        <w:spacing w:line="276" w:lineRule="auto"/>
        <w:ind w:left="340" w:right="3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en-ID" w:eastAsia="x-none"/>
        </w:rPr>
        <w:t>S</w:t>
      </w:r>
      <w:proofErr w:type="spellStart"/>
      <w:r>
        <w:rPr>
          <w:i/>
          <w:sz w:val="20"/>
          <w:szCs w:val="20"/>
          <w:lang w:val="id-ID" w:eastAsia="x-none"/>
        </w:rPr>
        <w:t>ubmit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answer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on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time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at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hyperlink r:id="rId10" w:history="1">
        <w:r>
          <w:rPr>
            <w:rStyle w:val="Hyperlink"/>
            <w:i/>
            <w:sz w:val="20"/>
            <w:szCs w:val="20"/>
            <w:lang w:val="id-ID" w:eastAsia="x-none"/>
          </w:rPr>
          <w:t>https://laboratory.binus.ac.id/lab</w:t>
        </w:r>
      </w:hyperlink>
    </w:p>
    <w:p w14:paraId="0C69E5FB" w14:textId="77777777" w:rsidR="00FA0088" w:rsidRDefault="00FA0088" w:rsidP="00FA0088">
      <w:pPr>
        <w:numPr>
          <w:ilvl w:val="0"/>
          <w:numId w:val="29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55A87F7C" w14:textId="77777777" w:rsidR="00FA0088" w:rsidRDefault="00FA0088" w:rsidP="00FA0088">
      <w:pPr>
        <w:tabs>
          <w:tab w:val="right" w:pos="8640"/>
        </w:tabs>
        <w:spacing w:line="276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 xml:space="preserve">have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r>
        <w:rPr>
          <w:i/>
          <w:sz w:val="20"/>
          <w:szCs w:val="20"/>
          <w:lang w:val="x-none" w:eastAsia="x-none"/>
        </w:rPr>
        <w:t xml:space="preserve">so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3C2FA5D1" w14:textId="63B91185" w:rsidR="00FA0088" w:rsidRDefault="00FA0088" w:rsidP="00FA0088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  <w:lang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AD70057" wp14:editId="3F8EC8C5">
                <wp:simplePos x="0" y="0"/>
                <wp:positionH relativeFrom="column">
                  <wp:posOffset>0</wp:posOffset>
                </wp:positionH>
                <wp:positionV relativeFrom="paragraph">
                  <wp:posOffset>94614</wp:posOffset>
                </wp:positionV>
                <wp:extent cx="66294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14D6C" id="Straight Connector 1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"/>
            </w:pict>
          </mc:Fallback>
        </mc:AlternateContent>
      </w:r>
    </w:p>
    <w:p w14:paraId="0AF920BD" w14:textId="77777777" w:rsidR="00FA0088" w:rsidRDefault="00FA0088" w:rsidP="00FA0088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1269B606" w14:textId="77777777" w:rsidR="00FA0088" w:rsidRDefault="00FA0088" w:rsidP="00FA008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SOFTWARE YANG DIGUNAKAN:</w:t>
      </w:r>
    </w:p>
    <w:p w14:paraId="7C78C2F7" w14:textId="77777777" w:rsidR="00FA0088" w:rsidRDefault="00FA0088" w:rsidP="00FA0088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proofErr w:type="spellStart"/>
      <w:r>
        <w:rPr>
          <w:bCs/>
          <w:i/>
          <w:sz w:val="20"/>
          <w:szCs w:val="20"/>
          <w:lang w:val="id-ID" w:eastAsia="x-none"/>
        </w:rPr>
        <w:t>Software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will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be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used</w:t>
      </w:r>
      <w:proofErr w:type="spellEnd"/>
      <w:r>
        <w:rPr>
          <w:bCs/>
          <w:i/>
          <w:sz w:val="20"/>
          <w:szCs w:val="20"/>
          <w:lang w:val="id-ID" w:eastAsia="x-none"/>
        </w:rPr>
        <w:t>:</w:t>
      </w:r>
    </w:p>
    <w:p w14:paraId="3FDC862D" w14:textId="77777777" w:rsidR="00FA0088" w:rsidRDefault="00FA0088" w:rsidP="00FA0088">
      <w:pPr>
        <w:pStyle w:val="ListParagraph"/>
        <w:numPr>
          <w:ilvl w:val="0"/>
          <w:numId w:val="30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VMware - Cloudera</w:t>
      </w:r>
    </w:p>
    <w:p w14:paraId="0A143D59" w14:textId="77777777" w:rsidR="00FA0088" w:rsidRDefault="00FA0088" w:rsidP="00FA0088">
      <w:pPr>
        <w:pStyle w:val="ListParagraph"/>
        <w:numPr>
          <w:ilvl w:val="0"/>
          <w:numId w:val="30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proofErr w:type="spellStart"/>
      <w:r>
        <w:rPr>
          <w:lang w:eastAsia="x-none"/>
        </w:rPr>
        <w:t>Jupyter</w:t>
      </w:r>
      <w:proofErr w:type="spellEnd"/>
      <w:r>
        <w:rPr>
          <w:lang w:eastAsia="x-none"/>
        </w:rPr>
        <w:t xml:space="preserve"> Notebook</w:t>
      </w:r>
    </w:p>
    <w:p w14:paraId="4582405F" w14:textId="1BA92231" w:rsidR="00FA0088" w:rsidRDefault="00FA0088" w:rsidP="00FA0088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25350DEE" wp14:editId="65AC3CE6">
                <wp:simplePos x="0" y="0"/>
                <wp:positionH relativeFrom="column">
                  <wp:posOffset>0</wp:posOffset>
                </wp:positionH>
                <wp:positionV relativeFrom="paragraph">
                  <wp:posOffset>94614</wp:posOffset>
                </wp:positionV>
                <wp:extent cx="66294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0A0C" id="Straight Connector 11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BJygEAAHk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"/>
            </w:pict>
          </mc:Fallback>
        </mc:AlternateContent>
      </w:r>
    </w:p>
    <w:p w14:paraId="30EC4977" w14:textId="77777777" w:rsidR="00FA0088" w:rsidRDefault="00FA0088" w:rsidP="00FA008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73CB229C" w14:textId="77777777" w:rsidR="00FA0088" w:rsidRDefault="00FA0088" w:rsidP="00FA0088">
      <w:pPr>
        <w:tabs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proofErr w:type="spellStart"/>
      <w:r>
        <w:rPr>
          <w:bCs/>
          <w:i/>
          <w:sz w:val="20"/>
          <w:szCs w:val="20"/>
          <w:lang w:val="id-ID" w:eastAsia="x-none"/>
        </w:rPr>
        <w:t>File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must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be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collected</w:t>
      </w:r>
      <w:proofErr w:type="spellEnd"/>
      <w:r>
        <w:rPr>
          <w:bCs/>
          <w:i/>
          <w:sz w:val="20"/>
          <w:szCs w:val="20"/>
          <w:lang w:val="id-ID" w:eastAsia="x-none"/>
        </w:rPr>
        <w:t>:</w:t>
      </w:r>
    </w:p>
    <w:p w14:paraId="52FBA658" w14:textId="77777777" w:rsidR="00FA0088" w:rsidRPr="00221FD6" w:rsidRDefault="00FA0088" w:rsidP="00FA0088">
      <w:pPr>
        <w:pStyle w:val="ListParagraph"/>
        <w:numPr>
          <w:ilvl w:val="0"/>
          <w:numId w:val="30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Case 1 (*.</w:t>
      </w:r>
      <w:proofErr w:type="spellStart"/>
      <w:r>
        <w:rPr>
          <w:lang w:eastAsia="x-none"/>
        </w:rPr>
        <w:t>ipynb</w:t>
      </w:r>
      <w:proofErr w:type="spellEnd"/>
      <w:r>
        <w:rPr>
          <w:lang w:eastAsia="x-none"/>
        </w:rPr>
        <w:t>)</w:t>
      </w:r>
    </w:p>
    <w:p w14:paraId="1B29588F" w14:textId="77777777" w:rsidR="00FA0088" w:rsidRPr="00221FD6" w:rsidRDefault="00FA0088" w:rsidP="00FA0088">
      <w:pPr>
        <w:pStyle w:val="ListParagraph"/>
        <w:numPr>
          <w:ilvl w:val="0"/>
          <w:numId w:val="30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Case 2 (*.</w:t>
      </w:r>
      <w:proofErr w:type="spellStart"/>
      <w:r>
        <w:rPr>
          <w:lang w:eastAsia="x-none"/>
        </w:rPr>
        <w:t>ipynb</w:t>
      </w:r>
      <w:proofErr w:type="spellEnd"/>
      <w:r>
        <w:rPr>
          <w:lang w:eastAsia="x-none"/>
        </w:rPr>
        <w:t>)</w:t>
      </w:r>
    </w:p>
    <w:p w14:paraId="1C373095" w14:textId="77777777" w:rsidR="00FA0088" w:rsidRPr="00221FD6" w:rsidRDefault="00FA0088" w:rsidP="00FA0088">
      <w:pPr>
        <w:pStyle w:val="ListParagraph"/>
        <w:numPr>
          <w:ilvl w:val="0"/>
          <w:numId w:val="30"/>
        </w:num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Case 3 (*.</w:t>
      </w:r>
      <w:proofErr w:type="spellStart"/>
      <w:r>
        <w:rPr>
          <w:lang w:eastAsia="x-none"/>
        </w:rPr>
        <w:t>ipynb</w:t>
      </w:r>
      <w:proofErr w:type="spellEnd"/>
      <w:r>
        <w:rPr>
          <w:lang w:eastAsia="x-none"/>
        </w:rPr>
        <w:t>)</w:t>
      </w:r>
    </w:p>
    <w:p w14:paraId="0C4F7450" w14:textId="45C8D46E" w:rsidR="00FA0088" w:rsidRDefault="00FA0088" w:rsidP="00FA0088">
      <w:pPr>
        <w:tabs>
          <w:tab w:val="right" w:pos="8640"/>
        </w:tabs>
        <w:spacing w:line="276" w:lineRule="auto"/>
        <w:ind w:right="212"/>
        <w:jc w:val="both"/>
        <w:rPr>
          <w:lang w:val="id-ID" w:eastAsia="x-none"/>
        </w:rPr>
      </w:pPr>
      <w:r>
        <w:rPr>
          <w:noProof/>
        </w:rP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7F6434E8" wp14:editId="7E6A0EDB">
                <wp:simplePos x="0" y="0"/>
                <wp:positionH relativeFrom="column">
                  <wp:posOffset>0</wp:posOffset>
                </wp:positionH>
                <wp:positionV relativeFrom="paragraph">
                  <wp:posOffset>94614</wp:posOffset>
                </wp:positionV>
                <wp:extent cx="66294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B6CDA" id="Straight Connector 8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"/>
            </w:pict>
          </mc:Fallback>
        </mc:AlternateContent>
      </w:r>
    </w:p>
    <w:p w14:paraId="5F2DCCAB" w14:textId="77777777" w:rsidR="00FA0088" w:rsidRDefault="00FA0088" w:rsidP="00FA008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PERHATIAN!</w:t>
      </w:r>
    </w:p>
    <w:p w14:paraId="7B11B161" w14:textId="77777777" w:rsidR="00FA0088" w:rsidRDefault="00FA0088" w:rsidP="00FA0088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proofErr w:type="spellStart"/>
      <w:r>
        <w:rPr>
          <w:bCs/>
          <w:i/>
          <w:sz w:val="20"/>
          <w:szCs w:val="20"/>
          <w:lang w:val="id-ID" w:eastAsia="x-none"/>
        </w:rPr>
        <w:t>Attention</w:t>
      </w:r>
      <w:proofErr w:type="spellEnd"/>
      <w:r>
        <w:rPr>
          <w:bCs/>
          <w:i/>
          <w:sz w:val="20"/>
          <w:szCs w:val="20"/>
          <w:lang w:val="id-ID" w:eastAsia="x-none"/>
        </w:rPr>
        <w:t>!</w:t>
      </w:r>
    </w:p>
    <w:p w14:paraId="70CEE0B4" w14:textId="77777777" w:rsidR="00FA0088" w:rsidRDefault="00FA0088" w:rsidP="00FA0088">
      <w:pPr>
        <w:numPr>
          <w:ilvl w:val="0"/>
          <w:numId w:val="29"/>
        </w:numPr>
        <w:tabs>
          <w:tab w:val="left" w:pos="360"/>
        </w:tabs>
        <w:spacing w:line="276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B8F4D01" w14:textId="77777777" w:rsidR="00FA0088" w:rsidRDefault="00FA0088" w:rsidP="00FA0088">
      <w:pPr>
        <w:spacing w:line="276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proofErr w:type="spellStart"/>
      <w:r>
        <w:rPr>
          <w:i/>
          <w:sz w:val="20"/>
          <w:szCs w:val="20"/>
          <w:lang w:val="id-ID" w:eastAsia="x-none"/>
        </w:rPr>
        <w:t>marked</w:t>
      </w:r>
      <w:proofErr w:type="spellEnd"/>
      <w:r>
        <w:rPr>
          <w:i/>
          <w:sz w:val="20"/>
          <w:szCs w:val="20"/>
          <w:lang w:val="id-ID" w:eastAsia="x-none"/>
        </w:rPr>
        <w:t xml:space="preserve">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538A03B1" w14:textId="77777777" w:rsidR="00FA0088" w:rsidRDefault="00FA0088" w:rsidP="00FA0088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 xml:space="preserve">Bagi yang mengerjakan tidak sesuai dengan </w:t>
      </w:r>
      <w:proofErr w:type="spellStart"/>
      <w:r>
        <w:rPr>
          <w:lang w:val="id-ID" w:eastAsia="x-none"/>
        </w:rPr>
        <w:t>software</w:t>
      </w:r>
      <w:proofErr w:type="spellEnd"/>
      <w:r>
        <w:rPr>
          <w:lang w:val="id-ID" w:eastAsia="x-none"/>
        </w:rPr>
        <w:t xml:space="preserve"> dan versi yang telah ditetapkan, maka akan tetap dikoreksi dengan </w:t>
      </w:r>
      <w:proofErr w:type="spellStart"/>
      <w:r>
        <w:rPr>
          <w:lang w:val="id-ID" w:eastAsia="x-none"/>
        </w:rPr>
        <w:t>software</w:t>
      </w:r>
      <w:proofErr w:type="spellEnd"/>
      <w:r>
        <w:rPr>
          <w:lang w:val="id-ID" w:eastAsia="x-none"/>
        </w:rPr>
        <w:t xml:space="preserve"> dan versi yang telah ditetapkan</w:t>
      </w:r>
    </w:p>
    <w:p w14:paraId="70BC7F74" w14:textId="77777777" w:rsidR="00FA0088" w:rsidRDefault="00FA0088" w:rsidP="00FA0088">
      <w:pPr>
        <w:pStyle w:val="ListParagraph"/>
        <w:spacing w:line="276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0A728366" w14:textId="77777777" w:rsidR="00FA0088" w:rsidRPr="00866965" w:rsidRDefault="00FA0088" w:rsidP="00FA0088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 w:rsidRPr="00656E25">
        <w:rPr>
          <w:b/>
        </w:rPr>
        <w:t>[NIM]</w:t>
      </w:r>
      <w:r>
        <w:rPr>
          <w:b/>
        </w:rPr>
        <w:t>-[NAMA]</w:t>
      </w:r>
      <w:r w:rsidRPr="00656E25">
        <w:rPr>
          <w:b/>
        </w:rPr>
        <w:t>.zip</w:t>
      </w:r>
    </w:p>
    <w:p w14:paraId="66279613" w14:textId="77777777" w:rsidR="00FA0088" w:rsidRDefault="00FA0088" w:rsidP="00FA0088">
      <w:pPr>
        <w:pStyle w:val="ListParagraph"/>
        <w:spacing w:line="276" w:lineRule="auto"/>
        <w:ind w:left="360"/>
        <w:jc w:val="both"/>
        <w:rPr>
          <w:b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</w:t>
      </w:r>
      <w:r w:rsidRPr="00C829F7">
        <w:rPr>
          <w:i/>
          <w:sz w:val="20"/>
          <w:szCs w:val="20"/>
          <w:lang w:eastAsia="x-none"/>
        </w:rPr>
        <w:t>according to the</w:t>
      </w:r>
      <w:r>
        <w:rPr>
          <w:i/>
          <w:sz w:val="20"/>
          <w:szCs w:val="20"/>
          <w:lang w:eastAsia="x-none"/>
        </w:rPr>
        <w:t xml:space="preserve"> following format: </w:t>
      </w:r>
      <w:r w:rsidRPr="00656E25">
        <w:rPr>
          <w:b/>
          <w:bCs/>
          <w:i/>
          <w:sz w:val="20"/>
          <w:szCs w:val="20"/>
          <w:lang w:eastAsia="x-none"/>
        </w:rPr>
        <w:t>[NIM]</w:t>
      </w:r>
      <w:r>
        <w:rPr>
          <w:b/>
          <w:bCs/>
          <w:i/>
          <w:sz w:val="20"/>
          <w:szCs w:val="20"/>
          <w:lang w:eastAsia="x-none"/>
        </w:rPr>
        <w:t>-[NAME]</w:t>
      </w:r>
      <w:r w:rsidRPr="00656E25">
        <w:rPr>
          <w:b/>
          <w:bCs/>
          <w:i/>
          <w:sz w:val="20"/>
          <w:szCs w:val="20"/>
          <w:lang w:eastAsia="x-none"/>
        </w:rPr>
        <w:t>.zip</w:t>
      </w:r>
    </w:p>
    <w:p w14:paraId="17B555AF" w14:textId="77777777" w:rsidR="00FA0088" w:rsidRDefault="00FA0088" w:rsidP="00FA0088">
      <w:pPr>
        <w:pStyle w:val="ListParagraph"/>
        <w:ind w:left="360"/>
        <w:jc w:val="both"/>
        <w:rPr>
          <w:b/>
          <w:lang w:val="id-ID"/>
        </w:rPr>
      </w:pPr>
    </w:p>
    <w:p w14:paraId="22A4DAF1" w14:textId="77777777" w:rsidR="00FA0088" w:rsidRDefault="00FA0088" w:rsidP="00FA0088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29700427" w14:textId="29A98D8F" w:rsidR="00FA0088" w:rsidRDefault="00FA0088" w:rsidP="00FA0088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68A8607E" w14:textId="232C2194" w:rsidR="00FA0088" w:rsidRPr="00FA0088" w:rsidRDefault="00FA0088" w:rsidP="00FA0088">
      <w:pPr>
        <w:rPr>
          <w:i/>
          <w:sz w:val="20"/>
          <w:szCs w:val="20"/>
          <w:lang w:val="id-ID"/>
        </w:rPr>
      </w:pPr>
      <w:proofErr w:type="spellStart"/>
      <w:r w:rsidRPr="00DE5055">
        <w:rPr>
          <w:i/>
          <w:sz w:val="20"/>
          <w:szCs w:val="20"/>
          <w:lang w:val="id-ID"/>
        </w:rPr>
        <w:t>Case</w:t>
      </w:r>
      <w:proofErr w:type="spellEnd"/>
    </w:p>
    <w:p w14:paraId="1BF16773" w14:textId="4BC0233D" w:rsidR="00FA0088" w:rsidRPr="00FA0088" w:rsidRDefault="00FA0088" w:rsidP="00FA0088">
      <w:pPr>
        <w:keepNext/>
        <w:spacing w:line="360" w:lineRule="auto"/>
        <w:outlineLvl w:val="0"/>
        <w:rPr>
          <w:rFonts w:eastAsia="Times New Roman"/>
          <w:b/>
          <w:bCs/>
          <w:lang w:eastAsia="en-US"/>
        </w:rPr>
      </w:pPr>
      <w:r w:rsidRPr="00FA0088">
        <w:rPr>
          <w:rFonts w:eastAsia="Times New Roman"/>
          <w:b/>
          <w:bCs/>
          <w:lang w:eastAsia="en-US"/>
        </w:rPr>
        <w:t>Case 1 (Query + Visualization)</w:t>
      </w:r>
    </w:p>
    <w:p w14:paraId="5EB56B76" w14:textId="25840B7A" w:rsidR="0042355E" w:rsidRDefault="00FC7886" w:rsidP="00FE1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Ramen Shop</w:t>
      </w:r>
    </w:p>
    <w:p w14:paraId="179B4760" w14:textId="77777777" w:rsidR="00FE1FF8" w:rsidRPr="00FE1FF8" w:rsidRDefault="00FE1FF8" w:rsidP="00FE1FF8">
      <w:pPr>
        <w:spacing w:line="360" w:lineRule="auto"/>
        <w:jc w:val="center"/>
        <w:rPr>
          <w:b/>
          <w:bCs/>
        </w:rPr>
      </w:pPr>
    </w:p>
    <w:p w14:paraId="0CE6C789" w14:textId="76355BC4" w:rsidR="00FE1FF8" w:rsidRPr="00FE1FF8" w:rsidRDefault="00FC7886" w:rsidP="00FE1FF8">
      <w:pPr>
        <w:spacing w:line="360" w:lineRule="auto"/>
        <w:ind w:right="-330"/>
        <w:jc w:val="both"/>
        <w:rPr>
          <w:bCs/>
        </w:rPr>
      </w:pPr>
      <w:r>
        <w:rPr>
          <w:b/>
        </w:rPr>
        <w:t>Ramen Shop</w:t>
      </w:r>
      <w:r w:rsidR="00FE1FF8" w:rsidRPr="00FE1FF8">
        <w:t xml:space="preserve"> is</w:t>
      </w:r>
      <w:r w:rsidR="00FE1FF8" w:rsidRPr="00FE1FF8">
        <w:rPr>
          <w:bCs/>
        </w:rPr>
        <w:t xml:space="preserve"> a </w:t>
      </w:r>
      <w:r>
        <w:rPr>
          <w:bCs/>
        </w:rPr>
        <w:t>store</w:t>
      </w:r>
      <w:r w:rsidR="00FE1FF8" w:rsidRPr="00FE1FF8">
        <w:rPr>
          <w:bCs/>
        </w:rPr>
        <w:t xml:space="preserve"> </w:t>
      </w:r>
      <w:r w:rsidR="00FE1FF8">
        <w:rPr>
          <w:bCs/>
        </w:rPr>
        <w:t>located in Jakarta</w:t>
      </w:r>
      <w:r w:rsidR="00FE1FF8" w:rsidRPr="00FE1FF8">
        <w:rPr>
          <w:bCs/>
        </w:rPr>
        <w:t xml:space="preserve">. Since the sales are going high, they need to improve the store sales more quickly. To do that they intended to do some </w:t>
      </w:r>
      <w:r w:rsidR="00FE1FF8" w:rsidRPr="00FE1FF8">
        <w:rPr>
          <w:b/>
          <w:bCs/>
        </w:rPr>
        <w:t>analysis</w:t>
      </w:r>
      <w:r w:rsidR="00FE1FF8" w:rsidRPr="00FE1FF8">
        <w:rPr>
          <w:bCs/>
        </w:rPr>
        <w:t xml:space="preserve"> from </w:t>
      </w:r>
      <w:r w:rsidR="00FE1FF8" w:rsidRPr="00FE1FF8">
        <w:rPr>
          <w:b/>
          <w:bCs/>
        </w:rPr>
        <w:t>different</w:t>
      </w:r>
      <w:r w:rsidR="00FE1FF8" w:rsidRPr="00FE1FF8">
        <w:rPr>
          <w:bCs/>
        </w:rPr>
        <w:t xml:space="preserve"> </w:t>
      </w:r>
      <w:r w:rsidR="00FE1FF8" w:rsidRPr="00FE1FF8">
        <w:rPr>
          <w:b/>
          <w:bCs/>
        </w:rPr>
        <w:t>kinds</w:t>
      </w:r>
      <w:r w:rsidR="00FE1FF8" w:rsidRPr="00FE1FF8">
        <w:rPr>
          <w:bCs/>
        </w:rPr>
        <w:t xml:space="preserve"> of data they have. </w:t>
      </w:r>
    </w:p>
    <w:p w14:paraId="379845D7" w14:textId="20FF9011" w:rsidR="000479B3" w:rsidRDefault="000479B3" w:rsidP="000479B3">
      <w:pPr>
        <w:spacing w:line="360" w:lineRule="auto"/>
        <w:jc w:val="both"/>
      </w:pPr>
      <w:r w:rsidRPr="00406C39">
        <w:t>From the sales business process, the data can be analy</w:t>
      </w:r>
      <w:r>
        <w:t>z</w:t>
      </w:r>
      <w:r w:rsidRPr="00406C39">
        <w:t xml:space="preserve">ed to gain sales insight. The data is stored in </w:t>
      </w:r>
      <w:r w:rsidRPr="00406C39">
        <w:rPr>
          <w:b/>
          <w:bCs/>
        </w:rPr>
        <w:t>Comma-Sep</w:t>
      </w:r>
      <w:r>
        <w:rPr>
          <w:b/>
          <w:bCs/>
        </w:rPr>
        <w:t>a</w:t>
      </w:r>
      <w:r w:rsidRPr="00406C39">
        <w:rPr>
          <w:b/>
          <w:bCs/>
        </w:rPr>
        <w:t>rated</w:t>
      </w:r>
      <w:r w:rsidRPr="00406C39">
        <w:t xml:space="preserve"> </w:t>
      </w:r>
      <w:r w:rsidRPr="00406C39">
        <w:rPr>
          <w:b/>
          <w:bCs/>
        </w:rPr>
        <w:t xml:space="preserve">Values (CSV) </w:t>
      </w:r>
      <w:r w:rsidRPr="00406C39">
        <w:t xml:space="preserve">file and the </w:t>
      </w:r>
      <w:r>
        <w:t xml:space="preserve">data </w:t>
      </w:r>
      <w:r w:rsidRPr="00406C39">
        <w:t xml:space="preserve">schema </w:t>
      </w:r>
      <w:r>
        <w:t>is</w:t>
      </w:r>
      <w:r w:rsidRPr="00406C39">
        <w:t xml:space="preserve"> drawn using </w:t>
      </w:r>
      <w:r w:rsidRPr="00406C39">
        <w:rPr>
          <w:b/>
          <w:bCs/>
        </w:rPr>
        <w:t>Entity Relationship Diagram (ERD)</w:t>
      </w:r>
      <w:r w:rsidRPr="00406C39">
        <w:t xml:space="preserve"> below:</w:t>
      </w:r>
    </w:p>
    <w:p w14:paraId="73ECF245" w14:textId="795E8A4B" w:rsidR="001066F1" w:rsidRDefault="001066F1" w:rsidP="000479B3">
      <w:pPr>
        <w:spacing w:line="360" w:lineRule="auto"/>
        <w:rPr>
          <w:i/>
          <w:iCs/>
          <w:sz w:val="18"/>
          <w:szCs w:val="18"/>
        </w:rPr>
      </w:pPr>
    </w:p>
    <w:p w14:paraId="4C0D6F7F" w14:textId="77777777" w:rsidR="00FE1FF8" w:rsidRDefault="00FE1FF8" w:rsidP="00FE1FF8">
      <w:pPr>
        <w:keepNext/>
        <w:spacing w:line="360" w:lineRule="auto"/>
        <w:jc w:val="center"/>
      </w:pPr>
      <w:r>
        <w:rPr>
          <w:i/>
          <w:iCs/>
          <w:noProof/>
          <w:sz w:val="18"/>
          <w:szCs w:val="18"/>
        </w:rPr>
        <w:drawing>
          <wp:inline distT="0" distB="0" distL="0" distR="0" wp14:anchorId="61068683" wp14:editId="58E429DF">
            <wp:extent cx="6275622" cy="463296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en Sh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618" cy="46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8DB" w14:textId="0E5DFE9D" w:rsidR="001066F1" w:rsidRPr="00FE1FF8" w:rsidRDefault="00FE1FF8" w:rsidP="00FE1FF8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E1FF8">
        <w:rPr>
          <w:b/>
          <w:bCs/>
          <w:color w:val="auto"/>
        </w:rPr>
        <w:t xml:space="preserve">Figure </w:t>
      </w:r>
      <w:r w:rsidRPr="00FE1FF8">
        <w:rPr>
          <w:b/>
          <w:bCs/>
          <w:color w:val="auto"/>
        </w:rPr>
        <w:fldChar w:fldCharType="begin"/>
      </w:r>
      <w:r w:rsidRPr="00FE1FF8">
        <w:rPr>
          <w:b/>
          <w:bCs/>
          <w:color w:val="auto"/>
        </w:rPr>
        <w:instrText xml:space="preserve"> SEQ Figure \* ARABIC </w:instrText>
      </w:r>
      <w:r w:rsidRPr="00FE1FF8">
        <w:rPr>
          <w:b/>
          <w:bCs/>
          <w:color w:val="auto"/>
        </w:rPr>
        <w:fldChar w:fldCharType="separate"/>
      </w:r>
      <w:r w:rsidR="00312279">
        <w:rPr>
          <w:b/>
          <w:bCs/>
          <w:noProof/>
          <w:color w:val="auto"/>
        </w:rPr>
        <w:t>1</w:t>
      </w:r>
      <w:r w:rsidRPr="00FE1FF8">
        <w:rPr>
          <w:b/>
          <w:bCs/>
          <w:color w:val="auto"/>
        </w:rPr>
        <w:fldChar w:fldCharType="end"/>
      </w:r>
      <w:r w:rsidRPr="00FE1FF8">
        <w:rPr>
          <w:b/>
          <w:bCs/>
          <w:color w:val="auto"/>
        </w:rPr>
        <w:t xml:space="preserve">. Ramen </w:t>
      </w:r>
      <w:r w:rsidR="00137C0E">
        <w:rPr>
          <w:b/>
          <w:bCs/>
          <w:color w:val="auto"/>
        </w:rPr>
        <w:t>Shop</w:t>
      </w:r>
      <w:r w:rsidRPr="00FE1FF8">
        <w:rPr>
          <w:b/>
          <w:bCs/>
          <w:color w:val="auto"/>
        </w:rPr>
        <w:t xml:space="preserve"> ERD</w:t>
      </w:r>
    </w:p>
    <w:p w14:paraId="6B74C2B5" w14:textId="77777777" w:rsidR="001066F1" w:rsidRDefault="001066F1" w:rsidP="000479B3">
      <w:pPr>
        <w:spacing w:line="360" w:lineRule="auto"/>
        <w:rPr>
          <w:i/>
          <w:iCs/>
          <w:sz w:val="18"/>
          <w:szCs w:val="18"/>
        </w:rPr>
      </w:pPr>
    </w:p>
    <w:p w14:paraId="25C573C9" w14:textId="77777777" w:rsidR="00DB4739" w:rsidRDefault="00DB4739" w:rsidP="002C3DA2">
      <w:pPr>
        <w:spacing w:line="360" w:lineRule="auto"/>
      </w:pPr>
    </w:p>
    <w:p w14:paraId="6E066DD9" w14:textId="77777777" w:rsidR="000D2ADE" w:rsidRDefault="000D2ADE" w:rsidP="002C3DA2">
      <w:pPr>
        <w:spacing w:line="360" w:lineRule="auto"/>
      </w:pPr>
    </w:p>
    <w:p w14:paraId="2C95C229" w14:textId="77777777" w:rsidR="000D2ADE" w:rsidRDefault="000D2ADE" w:rsidP="002C3DA2">
      <w:pPr>
        <w:spacing w:line="360" w:lineRule="auto"/>
      </w:pPr>
    </w:p>
    <w:p w14:paraId="5056E642" w14:textId="77777777" w:rsidR="000D2ADE" w:rsidRDefault="000D2ADE" w:rsidP="002C3DA2">
      <w:pPr>
        <w:spacing w:line="360" w:lineRule="auto"/>
      </w:pPr>
    </w:p>
    <w:p w14:paraId="2B9ED73D" w14:textId="3FAA7804" w:rsidR="0096613A" w:rsidRDefault="000479B3" w:rsidP="002C3DA2">
      <w:pPr>
        <w:spacing w:line="360" w:lineRule="auto"/>
      </w:pPr>
      <w:r w:rsidRPr="00406C39">
        <w:lastRenderedPageBreak/>
        <w:t xml:space="preserve">You were given the task to gain some insight from the </w:t>
      </w:r>
      <w:r w:rsidRPr="00AC34C9">
        <w:rPr>
          <w:bCs/>
        </w:rPr>
        <w:t>sales</w:t>
      </w:r>
      <w:r w:rsidRPr="00406C39">
        <w:t xml:space="preserve"> dat</w:t>
      </w:r>
      <w:r w:rsidR="001E255C">
        <w:t>a</w:t>
      </w:r>
      <w:r w:rsidRPr="00406C39">
        <w:t>. Below is the task you must do:</w:t>
      </w:r>
    </w:p>
    <w:p w14:paraId="5123691A" w14:textId="385C9EED" w:rsidR="00C50867" w:rsidRPr="00C50867" w:rsidRDefault="00C50867" w:rsidP="00721916">
      <w:pPr>
        <w:pStyle w:val="ListParagraph"/>
        <w:numPr>
          <w:ilvl w:val="0"/>
          <w:numId w:val="27"/>
        </w:numPr>
        <w:spacing w:line="360" w:lineRule="auto"/>
        <w:rPr>
          <w:b/>
        </w:rPr>
      </w:pPr>
      <w:r w:rsidRPr="00C50867">
        <w:rPr>
          <w:b/>
        </w:rPr>
        <w:t>Load Data</w:t>
      </w:r>
      <w:r>
        <w:rPr>
          <w:b/>
        </w:rPr>
        <w:t xml:space="preserve"> from CSV to Spark</w:t>
      </w:r>
    </w:p>
    <w:p w14:paraId="4EA875DA" w14:textId="5AABE3A2" w:rsidR="00F8228B" w:rsidRPr="00F8228B" w:rsidRDefault="002C3DA2" w:rsidP="00F8228B">
      <w:pPr>
        <w:pStyle w:val="ListParagraph"/>
        <w:spacing w:line="360" w:lineRule="auto"/>
        <w:rPr>
          <w:bCs/>
        </w:rPr>
      </w:pPr>
      <w:r>
        <w:rPr>
          <w:bCs/>
        </w:rPr>
        <w:t xml:space="preserve">Using </w:t>
      </w:r>
      <w:proofErr w:type="spellStart"/>
      <w:r>
        <w:rPr>
          <w:b/>
        </w:rPr>
        <w:t>SparkSession</w:t>
      </w:r>
      <w:proofErr w:type="spellEnd"/>
      <w:r>
        <w:rPr>
          <w:bCs/>
        </w:rPr>
        <w:t xml:space="preserve">, </w:t>
      </w:r>
      <w:r w:rsidRPr="002C3DA2">
        <w:rPr>
          <w:b/>
        </w:rPr>
        <w:t>read</w:t>
      </w:r>
      <w:r>
        <w:rPr>
          <w:bCs/>
        </w:rPr>
        <w:t xml:space="preserve"> the following files (“MsBrand.csv”, “MsCountry.csv”, “MsCustomer.csv”, “MsRamen.csv”, “MsRamenStyle.csv”, “TransactionHeader.csv”, “TransactionDetail.csv”)</w:t>
      </w:r>
      <w:r w:rsidR="006301C6">
        <w:rPr>
          <w:bCs/>
        </w:rPr>
        <w:t>.</w:t>
      </w:r>
    </w:p>
    <w:p w14:paraId="4E819120" w14:textId="02CA5159" w:rsidR="00721916" w:rsidRPr="00467976" w:rsidRDefault="00467976" w:rsidP="00721916">
      <w:pPr>
        <w:pStyle w:val="ListParagraph"/>
        <w:numPr>
          <w:ilvl w:val="0"/>
          <w:numId w:val="27"/>
        </w:numPr>
        <w:spacing w:line="360" w:lineRule="auto"/>
      </w:pPr>
      <w:r>
        <w:rPr>
          <w:b/>
          <w:bCs/>
        </w:rPr>
        <w:t>Query Analysis</w:t>
      </w:r>
      <w:r w:rsidR="00DC40C6">
        <w:rPr>
          <w:b/>
          <w:bCs/>
        </w:rPr>
        <w:t xml:space="preserve"> and Visualization</w:t>
      </w:r>
    </w:p>
    <w:p w14:paraId="16A76370" w14:textId="0311D3F9" w:rsidR="00467976" w:rsidRPr="00987576" w:rsidRDefault="00467976" w:rsidP="00467976">
      <w:pPr>
        <w:pStyle w:val="ListParagraph"/>
        <w:spacing w:line="360" w:lineRule="auto"/>
      </w:pPr>
      <w:r>
        <w:t>Y</w:t>
      </w:r>
      <w:r w:rsidRPr="00406C39">
        <w:t xml:space="preserve">ou </w:t>
      </w:r>
      <w:r>
        <w:t>are asked t</w:t>
      </w:r>
      <w:r w:rsidRPr="00406C39">
        <w:t xml:space="preserve">o gain some sales insight </w:t>
      </w:r>
      <w:r>
        <w:t>about the data. B</w:t>
      </w:r>
      <w:r w:rsidRPr="00406C39">
        <w:t xml:space="preserve">elow are some statements you need to </w:t>
      </w:r>
      <w:r w:rsidR="00987576">
        <w:t>answer</w:t>
      </w:r>
      <w:r w:rsidR="0087696C">
        <w:t xml:space="preserve">. </w:t>
      </w:r>
      <w:r w:rsidR="00C531E3">
        <w:t xml:space="preserve">Use </w:t>
      </w:r>
      <w:proofErr w:type="spellStart"/>
      <w:r w:rsidR="00C531E3" w:rsidRPr="00C531E3">
        <w:rPr>
          <w:b/>
          <w:bCs/>
        </w:rPr>
        <w:t>SparkSQL</w:t>
      </w:r>
      <w:proofErr w:type="spellEnd"/>
      <w:r w:rsidR="00E77180">
        <w:t xml:space="preserve"> </w:t>
      </w:r>
      <w:r w:rsidR="0087696C">
        <w:t>to answer the question</w:t>
      </w:r>
      <w:r w:rsidR="00C531E3">
        <w:t xml:space="preserve"> and</w:t>
      </w:r>
      <w:r w:rsidR="00987576">
        <w:t xml:space="preserve"> </w:t>
      </w:r>
      <w:proofErr w:type="spellStart"/>
      <w:r w:rsidR="00987576">
        <w:rPr>
          <w:b/>
          <w:bCs/>
        </w:rPr>
        <w:t>pyplot</w:t>
      </w:r>
      <w:proofErr w:type="spellEnd"/>
      <w:r w:rsidR="00987576">
        <w:rPr>
          <w:b/>
          <w:bCs/>
        </w:rPr>
        <w:t xml:space="preserve"> </w:t>
      </w:r>
      <w:r w:rsidR="00987576">
        <w:t xml:space="preserve">package to </w:t>
      </w:r>
      <w:r w:rsidR="00987576" w:rsidRPr="00987576">
        <w:rPr>
          <w:b/>
          <w:bCs/>
        </w:rPr>
        <w:t>visualize</w:t>
      </w:r>
      <w:r w:rsidR="00987576">
        <w:t xml:space="preserve"> the answer.</w:t>
      </w:r>
    </w:p>
    <w:p w14:paraId="787C2563" w14:textId="5730D1F3" w:rsidR="000B4B9B" w:rsidRDefault="00D029FE" w:rsidP="000B4B9B">
      <w:pPr>
        <w:pStyle w:val="ListParagraph"/>
        <w:numPr>
          <w:ilvl w:val="0"/>
          <w:numId w:val="28"/>
        </w:numPr>
        <w:spacing w:line="360" w:lineRule="auto"/>
      </w:pPr>
      <w:r w:rsidRPr="00D029FE">
        <w:t xml:space="preserve">Show </w:t>
      </w:r>
      <w:r w:rsidRPr="00C57DC9">
        <w:rPr>
          <w:b/>
          <w:bCs/>
        </w:rPr>
        <w:t xml:space="preserve">top </w:t>
      </w:r>
      <w:r w:rsidR="00695676">
        <w:rPr>
          <w:b/>
          <w:bCs/>
        </w:rPr>
        <w:t>5</w:t>
      </w:r>
      <w:r w:rsidRPr="00C57DC9">
        <w:rPr>
          <w:b/>
          <w:bCs/>
        </w:rPr>
        <w:t xml:space="preserve"> </w:t>
      </w:r>
      <w:r w:rsidR="00695676">
        <w:rPr>
          <w:b/>
          <w:bCs/>
        </w:rPr>
        <w:t>country</w:t>
      </w:r>
      <w:r w:rsidRPr="00D029FE">
        <w:t xml:space="preserve"> which </w:t>
      </w:r>
      <w:r w:rsidRPr="00C57DC9">
        <w:rPr>
          <w:b/>
          <w:bCs/>
        </w:rPr>
        <w:t>distributed</w:t>
      </w:r>
      <w:r w:rsidRPr="00D029FE">
        <w:t xml:space="preserve"> </w:t>
      </w:r>
      <w:proofErr w:type="gramStart"/>
      <w:r w:rsidRPr="00C57DC9">
        <w:rPr>
          <w:b/>
          <w:bCs/>
        </w:rPr>
        <w:t>the most</w:t>
      </w:r>
      <w:proofErr w:type="gramEnd"/>
      <w:r w:rsidRPr="00C57DC9">
        <w:rPr>
          <w:b/>
          <w:bCs/>
        </w:rPr>
        <w:t xml:space="preserve"> number of ramen</w:t>
      </w:r>
      <w:r w:rsidR="00695676">
        <w:t xml:space="preserve"> using </w:t>
      </w:r>
      <w:r w:rsidR="00695676">
        <w:rPr>
          <w:b/>
          <w:bCs/>
        </w:rPr>
        <w:t>pie plot</w:t>
      </w:r>
      <w:r w:rsidR="00695676">
        <w:t>.</w:t>
      </w:r>
      <w:r w:rsidR="00C531E3">
        <w:t xml:space="preserve"> Don’t forget to add </w:t>
      </w:r>
      <w:r w:rsidR="00A23EE7">
        <w:rPr>
          <w:b/>
          <w:bCs/>
        </w:rPr>
        <w:t>title</w:t>
      </w:r>
      <w:r w:rsidR="00A23EE7">
        <w:t xml:space="preserve">, </w:t>
      </w:r>
      <w:r w:rsidR="00A23EE7">
        <w:rPr>
          <w:b/>
          <w:bCs/>
        </w:rPr>
        <w:t xml:space="preserve">labels, </w:t>
      </w:r>
      <w:r w:rsidR="00A23EE7">
        <w:t xml:space="preserve">and </w:t>
      </w:r>
      <w:r w:rsidR="00A23EE7" w:rsidRPr="00A23EE7">
        <w:rPr>
          <w:b/>
          <w:bCs/>
        </w:rPr>
        <w:t>percentage</w:t>
      </w:r>
      <w:r w:rsidR="00A23EE7">
        <w:rPr>
          <w:b/>
          <w:bCs/>
        </w:rPr>
        <w:t xml:space="preserve"> </w:t>
      </w:r>
      <w:r w:rsidR="00A23EE7">
        <w:t xml:space="preserve">for the </w:t>
      </w:r>
      <w:r w:rsidR="00A23EE7" w:rsidRPr="007A5052">
        <w:t>plot</w:t>
      </w:r>
      <w:r w:rsidR="00A23EE7">
        <w:t>.</w:t>
      </w:r>
    </w:p>
    <w:p w14:paraId="53BFE883" w14:textId="77777777" w:rsidR="00312279" w:rsidRDefault="009976B9" w:rsidP="003122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BED8BE" wp14:editId="178CE8EF">
            <wp:extent cx="2998470" cy="1958678"/>
            <wp:effectExtent l="19050" t="19050" r="1143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543" cy="1976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34367" w14:textId="33E4BC39" w:rsidR="009976B9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2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Top 5 Country Ramen Distribution Figure</w:t>
      </w:r>
    </w:p>
    <w:p w14:paraId="039FEB04" w14:textId="1DD16BC3" w:rsidR="00D029FE" w:rsidRDefault="00D029FE" w:rsidP="007A5052">
      <w:pPr>
        <w:pStyle w:val="ListParagraph"/>
        <w:numPr>
          <w:ilvl w:val="0"/>
          <w:numId w:val="28"/>
        </w:numPr>
        <w:spacing w:line="360" w:lineRule="auto"/>
      </w:pPr>
      <w:r w:rsidRPr="00D029FE">
        <w:t>Show the</w:t>
      </w:r>
      <w:r w:rsidR="00894DAC">
        <w:t xml:space="preserve"> </w:t>
      </w:r>
      <w:r w:rsidR="00894DAC">
        <w:rPr>
          <w:b/>
          <w:bCs/>
        </w:rPr>
        <w:t xml:space="preserve">amount of </w:t>
      </w:r>
      <w:r w:rsidR="001B73E3">
        <w:rPr>
          <w:b/>
          <w:bCs/>
        </w:rPr>
        <w:t>revenue</w:t>
      </w:r>
      <w:r w:rsidRPr="00D029FE">
        <w:t xml:space="preserve"> for </w:t>
      </w:r>
      <w:r w:rsidRPr="00B860A3">
        <w:rPr>
          <w:b/>
          <w:bCs/>
        </w:rPr>
        <w:t>each month</w:t>
      </w:r>
      <w:r w:rsidRPr="00D029FE">
        <w:t xml:space="preserve"> within </w:t>
      </w:r>
      <w:r w:rsidRPr="00B860A3">
        <w:rPr>
          <w:b/>
          <w:bCs/>
        </w:rPr>
        <w:t>year 2019</w:t>
      </w:r>
      <w:r w:rsidRPr="00D029FE">
        <w:t xml:space="preserve"> </w:t>
      </w:r>
      <w:r w:rsidR="00894DAC">
        <w:t xml:space="preserve">using </w:t>
      </w:r>
      <w:r w:rsidR="00894DAC">
        <w:rPr>
          <w:b/>
          <w:bCs/>
        </w:rPr>
        <w:t>line plot</w:t>
      </w:r>
      <w:r w:rsidR="00894DAC">
        <w:t>.</w:t>
      </w:r>
      <w:r w:rsidR="007A5052">
        <w:t xml:space="preserve"> Don’t forget to add </w:t>
      </w:r>
      <w:r w:rsidR="007A5052">
        <w:rPr>
          <w:b/>
          <w:bCs/>
        </w:rPr>
        <w:t>title</w:t>
      </w:r>
      <w:r w:rsidR="007A5052">
        <w:t xml:space="preserve">, </w:t>
      </w:r>
      <w:r w:rsidR="00A70D0C">
        <w:rPr>
          <w:b/>
          <w:bCs/>
        </w:rPr>
        <w:t>x-label</w:t>
      </w:r>
      <w:r w:rsidR="00A70D0C">
        <w:t xml:space="preserve">, and </w:t>
      </w:r>
      <w:r w:rsidR="00A70D0C">
        <w:rPr>
          <w:b/>
          <w:bCs/>
        </w:rPr>
        <w:t>y-label</w:t>
      </w:r>
      <w:r w:rsidR="007A5052">
        <w:rPr>
          <w:b/>
          <w:bCs/>
        </w:rPr>
        <w:t xml:space="preserve"> </w:t>
      </w:r>
      <w:r w:rsidR="007A5052">
        <w:t xml:space="preserve">for the </w:t>
      </w:r>
      <w:r w:rsidR="007A5052" w:rsidRPr="007A5052">
        <w:t>plot</w:t>
      </w:r>
      <w:r w:rsidR="007A5052">
        <w:t>.</w:t>
      </w:r>
    </w:p>
    <w:p w14:paraId="2F2A15BA" w14:textId="7C904D98" w:rsidR="003C1C98" w:rsidRDefault="003C6E33" w:rsidP="003C1C9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31047E3" wp14:editId="113950F4">
            <wp:extent cx="3006090" cy="2006474"/>
            <wp:effectExtent l="19050" t="19050" r="2286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225" cy="2027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FE099" w14:textId="46FDB5EE" w:rsidR="009976B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3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Monthly Revenue in 2019 Figure</w:t>
      </w:r>
    </w:p>
    <w:p w14:paraId="0E395317" w14:textId="483554D9" w:rsidR="003C1C98" w:rsidRDefault="003C1C98" w:rsidP="003C1C98"/>
    <w:p w14:paraId="4104EB37" w14:textId="74C06369" w:rsidR="003C1C98" w:rsidRDefault="003C1C98" w:rsidP="003C1C98"/>
    <w:p w14:paraId="13B2A976" w14:textId="77777777" w:rsidR="003C1C98" w:rsidRPr="003C1C98" w:rsidRDefault="003C1C98" w:rsidP="003C1C98"/>
    <w:p w14:paraId="5BE218C4" w14:textId="55DF292A" w:rsidR="00D029FE" w:rsidRDefault="00D029FE" w:rsidP="000B4B9B">
      <w:pPr>
        <w:pStyle w:val="ListParagraph"/>
        <w:numPr>
          <w:ilvl w:val="0"/>
          <w:numId w:val="28"/>
        </w:numPr>
        <w:spacing w:line="360" w:lineRule="auto"/>
      </w:pPr>
      <w:r w:rsidRPr="00D029FE">
        <w:lastRenderedPageBreak/>
        <w:t xml:space="preserve">Show </w:t>
      </w:r>
      <w:r w:rsidRPr="009C74A3">
        <w:rPr>
          <w:b/>
          <w:bCs/>
        </w:rPr>
        <w:t xml:space="preserve">top 5 </w:t>
      </w:r>
      <w:r w:rsidR="00A31BFC">
        <w:rPr>
          <w:b/>
          <w:bCs/>
        </w:rPr>
        <w:t>ramen style</w:t>
      </w:r>
      <w:r w:rsidRPr="00D029FE">
        <w:t xml:space="preserve"> </w:t>
      </w:r>
      <w:r w:rsidR="001D7E02">
        <w:t xml:space="preserve">that is </w:t>
      </w:r>
      <w:r w:rsidR="001D7E02" w:rsidRPr="001D7E02">
        <w:rPr>
          <w:b/>
          <w:bCs/>
        </w:rPr>
        <w:t xml:space="preserve">used </w:t>
      </w:r>
      <w:r w:rsidR="00142EE6">
        <w:rPr>
          <w:b/>
          <w:bCs/>
        </w:rPr>
        <w:t xml:space="preserve">in </w:t>
      </w:r>
      <w:r w:rsidR="00A77D2E">
        <w:rPr>
          <w:b/>
          <w:bCs/>
        </w:rPr>
        <w:t xml:space="preserve">making </w:t>
      </w:r>
      <w:r w:rsidR="00615E60">
        <w:rPr>
          <w:b/>
          <w:bCs/>
        </w:rPr>
        <w:t>the</w:t>
      </w:r>
      <w:r w:rsidR="001D7E02" w:rsidRPr="001D7E02">
        <w:rPr>
          <w:b/>
          <w:bCs/>
        </w:rPr>
        <w:t xml:space="preserve"> ramen</w:t>
      </w:r>
      <w:r w:rsidR="00142EE6">
        <w:t xml:space="preserve"> using </w:t>
      </w:r>
      <w:r w:rsidR="007F06F3">
        <w:rPr>
          <w:b/>
          <w:bCs/>
        </w:rPr>
        <w:t>bar plot</w:t>
      </w:r>
      <w:r w:rsidR="007F06F3">
        <w:t xml:space="preserve">. Don’t forget to add </w:t>
      </w:r>
      <w:r w:rsidR="007F06F3">
        <w:rPr>
          <w:b/>
          <w:bCs/>
        </w:rPr>
        <w:t>title</w:t>
      </w:r>
      <w:r w:rsidR="007F06F3">
        <w:t xml:space="preserve">, </w:t>
      </w:r>
      <w:r w:rsidR="007F06F3">
        <w:rPr>
          <w:b/>
          <w:bCs/>
        </w:rPr>
        <w:t>x-label</w:t>
      </w:r>
      <w:r w:rsidR="007F06F3">
        <w:t xml:space="preserve">, and </w:t>
      </w:r>
      <w:r w:rsidR="007F06F3">
        <w:rPr>
          <w:b/>
          <w:bCs/>
        </w:rPr>
        <w:t xml:space="preserve">y-label </w:t>
      </w:r>
      <w:r w:rsidR="007F06F3">
        <w:t xml:space="preserve">for the </w:t>
      </w:r>
      <w:r w:rsidR="007F06F3" w:rsidRPr="007A5052">
        <w:t>plot</w:t>
      </w:r>
      <w:r w:rsidR="007F06F3">
        <w:t>.</w:t>
      </w:r>
    </w:p>
    <w:p w14:paraId="542912D8" w14:textId="77777777" w:rsidR="00312279" w:rsidRDefault="003C6E33" w:rsidP="003122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6017423" wp14:editId="2E13F154">
            <wp:extent cx="2975610" cy="2027180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039" cy="2043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B1E40" w14:textId="046C00EC" w:rsidR="003C6E33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4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Top 5 Ramen Style Figure</w:t>
      </w:r>
    </w:p>
    <w:p w14:paraId="451A2791" w14:textId="5B34A04B" w:rsidR="00EC207F" w:rsidRDefault="00EC207F" w:rsidP="003767C1">
      <w:pPr>
        <w:pStyle w:val="ListParagraph"/>
        <w:numPr>
          <w:ilvl w:val="0"/>
          <w:numId w:val="28"/>
        </w:numPr>
        <w:spacing w:line="360" w:lineRule="auto"/>
      </w:pPr>
      <w:r>
        <w:t xml:space="preserve">Show the </w:t>
      </w:r>
      <w:r>
        <w:rPr>
          <w:b/>
          <w:bCs/>
        </w:rPr>
        <w:t xml:space="preserve">frequency of customer </w:t>
      </w:r>
      <w:r>
        <w:t>who earned “</w:t>
      </w:r>
      <w:r>
        <w:rPr>
          <w:b/>
          <w:bCs/>
        </w:rPr>
        <w:t>Ramen Master</w:t>
      </w:r>
      <w:r>
        <w:t>”, “</w:t>
      </w:r>
      <w:r>
        <w:rPr>
          <w:b/>
          <w:bCs/>
        </w:rPr>
        <w:t>Ramen Lover</w:t>
      </w:r>
      <w:r>
        <w:t>”, and “</w:t>
      </w:r>
      <w:r>
        <w:rPr>
          <w:b/>
          <w:bCs/>
        </w:rPr>
        <w:t>Ramen Newbie</w:t>
      </w:r>
      <w:r>
        <w:t xml:space="preserve">” </w:t>
      </w:r>
      <w:r w:rsidRPr="00EC207F">
        <w:rPr>
          <w:b/>
          <w:bCs/>
        </w:rPr>
        <w:t>title</w:t>
      </w:r>
      <w:r>
        <w:t xml:space="preserve"> using </w:t>
      </w:r>
      <w:r>
        <w:rPr>
          <w:b/>
          <w:bCs/>
        </w:rPr>
        <w:t>bar plot</w:t>
      </w:r>
      <w:r>
        <w:t xml:space="preserve">. Don’t forget to add </w:t>
      </w:r>
      <w:r>
        <w:rPr>
          <w:b/>
          <w:bCs/>
        </w:rPr>
        <w:t>title</w:t>
      </w:r>
      <w:r>
        <w:t xml:space="preserve">, </w:t>
      </w:r>
      <w:r>
        <w:rPr>
          <w:b/>
          <w:bCs/>
        </w:rPr>
        <w:t>x-label</w:t>
      </w:r>
      <w:r>
        <w:t xml:space="preserve">, and </w:t>
      </w:r>
      <w:r>
        <w:rPr>
          <w:b/>
          <w:bCs/>
        </w:rPr>
        <w:t xml:space="preserve">y-label </w:t>
      </w:r>
      <w:r>
        <w:t xml:space="preserve">for the </w:t>
      </w:r>
      <w:r w:rsidRPr="007A5052">
        <w:t>plot</w:t>
      </w:r>
      <w:r>
        <w:t xml:space="preserve">. The </w:t>
      </w:r>
      <w:r>
        <w:rPr>
          <w:b/>
          <w:bCs/>
        </w:rPr>
        <w:t>title</w:t>
      </w:r>
      <w:r>
        <w:t xml:space="preserve"> is achieved based on the following condition:</w:t>
      </w:r>
    </w:p>
    <w:tbl>
      <w:tblPr>
        <w:tblStyle w:val="TableGrid"/>
        <w:tblW w:w="7527" w:type="dxa"/>
        <w:tblInd w:w="1399" w:type="dxa"/>
        <w:tblLook w:val="04A0" w:firstRow="1" w:lastRow="0" w:firstColumn="1" w:lastColumn="0" w:noHBand="0" w:noVBand="1"/>
      </w:tblPr>
      <w:tblGrid>
        <w:gridCol w:w="3699"/>
        <w:gridCol w:w="3828"/>
      </w:tblGrid>
      <w:tr w:rsidR="003C6E33" w14:paraId="7E93C6B8" w14:textId="77777777" w:rsidTr="00E539FE">
        <w:trPr>
          <w:trHeight w:val="370"/>
        </w:trPr>
        <w:tc>
          <w:tcPr>
            <w:tcW w:w="3699" w:type="dxa"/>
            <w:shd w:val="clear" w:color="auto" w:fill="000000" w:themeFill="text1"/>
          </w:tcPr>
          <w:p w14:paraId="57CE9292" w14:textId="54338B9C" w:rsidR="003C6E33" w:rsidRPr="003C6E33" w:rsidRDefault="003C6E33" w:rsidP="003C6E33">
            <w:pPr>
              <w:spacing w:line="360" w:lineRule="auto"/>
              <w:jc w:val="center"/>
              <w:rPr>
                <w:b/>
                <w:bCs/>
              </w:rPr>
            </w:pPr>
            <w:r w:rsidRPr="003C6E33">
              <w:rPr>
                <w:b/>
                <w:bCs/>
              </w:rPr>
              <w:t>Ramen Ordered</w:t>
            </w:r>
          </w:p>
        </w:tc>
        <w:tc>
          <w:tcPr>
            <w:tcW w:w="3828" w:type="dxa"/>
            <w:shd w:val="clear" w:color="auto" w:fill="000000" w:themeFill="text1"/>
          </w:tcPr>
          <w:p w14:paraId="2AD9BF7C" w14:textId="1B0DA577" w:rsidR="003C6E33" w:rsidRPr="003C6E33" w:rsidRDefault="003C6E33" w:rsidP="003C6E33">
            <w:pPr>
              <w:spacing w:line="360" w:lineRule="auto"/>
              <w:jc w:val="center"/>
              <w:rPr>
                <w:b/>
                <w:bCs/>
              </w:rPr>
            </w:pPr>
            <w:r w:rsidRPr="003C6E33">
              <w:rPr>
                <w:b/>
                <w:bCs/>
              </w:rPr>
              <w:t>Title</w:t>
            </w:r>
          </w:p>
        </w:tc>
      </w:tr>
      <w:tr w:rsidR="003C6E33" w14:paraId="01BADEB2" w14:textId="77777777" w:rsidTr="00E539FE">
        <w:trPr>
          <w:trHeight w:val="381"/>
        </w:trPr>
        <w:tc>
          <w:tcPr>
            <w:tcW w:w="3699" w:type="dxa"/>
          </w:tcPr>
          <w:p w14:paraId="063B7669" w14:textId="67329D20" w:rsidR="003C6E33" w:rsidRDefault="003C6E33" w:rsidP="003C6E33">
            <w:pPr>
              <w:spacing w:line="360" w:lineRule="auto"/>
              <w:jc w:val="center"/>
            </w:pPr>
            <w:r>
              <w:t>&gt; 125</w:t>
            </w:r>
          </w:p>
        </w:tc>
        <w:tc>
          <w:tcPr>
            <w:tcW w:w="3828" w:type="dxa"/>
          </w:tcPr>
          <w:p w14:paraId="323A4D79" w14:textId="30A4E7DB" w:rsidR="003C6E33" w:rsidRDefault="003C6E33" w:rsidP="003C6E33">
            <w:pPr>
              <w:spacing w:line="360" w:lineRule="auto"/>
              <w:jc w:val="center"/>
            </w:pPr>
            <w:r>
              <w:t>Ramen Master</w:t>
            </w:r>
          </w:p>
        </w:tc>
      </w:tr>
      <w:tr w:rsidR="003C6E33" w14:paraId="75470ED8" w14:textId="77777777" w:rsidTr="00E539FE">
        <w:trPr>
          <w:trHeight w:val="370"/>
        </w:trPr>
        <w:tc>
          <w:tcPr>
            <w:tcW w:w="3699" w:type="dxa"/>
          </w:tcPr>
          <w:p w14:paraId="78FE0DEE" w14:textId="1BC2C82B" w:rsidR="003C6E33" w:rsidRDefault="003C6E33" w:rsidP="003C6E33">
            <w:pPr>
              <w:spacing w:line="360" w:lineRule="auto"/>
              <w:jc w:val="center"/>
            </w:pPr>
            <w:r>
              <w:t>76 - 125</w:t>
            </w:r>
          </w:p>
        </w:tc>
        <w:tc>
          <w:tcPr>
            <w:tcW w:w="3828" w:type="dxa"/>
          </w:tcPr>
          <w:p w14:paraId="4569574D" w14:textId="415F82D7" w:rsidR="003C6E33" w:rsidRDefault="003C6E33" w:rsidP="003C6E33">
            <w:pPr>
              <w:spacing w:line="360" w:lineRule="auto"/>
              <w:jc w:val="center"/>
            </w:pPr>
            <w:r>
              <w:t>Ramen Lover</w:t>
            </w:r>
          </w:p>
        </w:tc>
      </w:tr>
      <w:tr w:rsidR="003C6E33" w14:paraId="1EDDC10F" w14:textId="77777777" w:rsidTr="00E539FE">
        <w:trPr>
          <w:trHeight w:val="370"/>
        </w:trPr>
        <w:tc>
          <w:tcPr>
            <w:tcW w:w="3699" w:type="dxa"/>
          </w:tcPr>
          <w:p w14:paraId="4211678F" w14:textId="1A85D08C" w:rsidR="003C6E33" w:rsidRDefault="003C6E33" w:rsidP="003C6E33">
            <w:pPr>
              <w:spacing w:line="360" w:lineRule="auto"/>
              <w:jc w:val="center"/>
            </w:pPr>
            <w:r>
              <w:t>1 - 75</w:t>
            </w:r>
          </w:p>
        </w:tc>
        <w:tc>
          <w:tcPr>
            <w:tcW w:w="3828" w:type="dxa"/>
          </w:tcPr>
          <w:p w14:paraId="30BEB2CA" w14:textId="082B5A7C" w:rsidR="003C6E33" w:rsidRDefault="003C6E33" w:rsidP="003C6E33">
            <w:pPr>
              <w:spacing w:line="360" w:lineRule="auto"/>
              <w:jc w:val="center"/>
            </w:pPr>
            <w:r>
              <w:t>Ramen Newbie</w:t>
            </w:r>
          </w:p>
        </w:tc>
      </w:tr>
    </w:tbl>
    <w:p w14:paraId="76DEC4E6" w14:textId="77777777" w:rsidR="003C6E33" w:rsidRDefault="003C6E33" w:rsidP="003C6E33">
      <w:pPr>
        <w:spacing w:line="360" w:lineRule="auto"/>
      </w:pPr>
    </w:p>
    <w:p w14:paraId="401FC57A" w14:textId="77777777" w:rsidR="00312279" w:rsidRDefault="00833C5A" w:rsidP="003122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186A2B" wp14:editId="3ADD127B">
            <wp:extent cx="2967990" cy="2063390"/>
            <wp:effectExtent l="19050" t="19050" r="2286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231" cy="2099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F6E88" w14:textId="4C5FD376" w:rsidR="009C74A3" w:rsidRPr="00312279" w:rsidRDefault="00312279" w:rsidP="00312279">
      <w:pPr>
        <w:pStyle w:val="Caption"/>
        <w:jc w:val="center"/>
        <w:rPr>
          <w:b/>
          <w:bCs/>
          <w:color w:val="auto"/>
        </w:rPr>
      </w:pPr>
      <w:r w:rsidRPr="00312279">
        <w:rPr>
          <w:b/>
          <w:bCs/>
          <w:color w:val="auto"/>
        </w:rPr>
        <w:t xml:space="preserve">Figure </w:t>
      </w:r>
      <w:r w:rsidRPr="00312279">
        <w:rPr>
          <w:b/>
          <w:bCs/>
          <w:color w:val="auto"/>
        </w:rPr>
        <w:fldChar w:fldCharType="begin"/>
      </w:r>
      <w:r w:rsidRPr="00312279">
        <w:rPr>
          <w:b/>
          <w:bCs/>
          <w:color w:val="auto"/>
        </w:rPr>
        <w:instrText xml:space="preserve"> SEQ Figure \* ARABIC </w:instrText>
      </w:r>
      <w:r w:rsidRPr="00312279">
        <w:rPr>
          <w:b/>
          <w:bCs/>
          <w:color w:val="auto"/>
        </w:rPr>
        <w:fldChar w:fldCharType="separate"/>
      </w:r>
      <w:r w:rsidRPr="00312279">
        <w:rPr>
          <w:b/>
          <w:bCs/>
          <w:noProof/>
          <w:color w:val="auto"/>
        </w:rPr>
        <w:t>5</w:t>
      </w:r>
      <w:r w:rsidRPr="00312279">
        <w:rPr>
          <w:b/>
          <w:bCs/>
          <w:color w:val="auto"/>
        </w:rPr>
        <w:fldChar w:fldCharType="end"/>
      </w:r>
      <w:r w:rsidRPr="00312279">
        <w:rPr>
          <w:b/>
          <w:bCs/>
          <w:color w:val="auto"/>
        </w:rPr>
        <w:t>. Frequency of Ramen Titles Figure</w:t>
      </w:r>
    </w:p>
    <w:p w14:paraId="449C1179" w14:textId="77777777" w:rsidR="003C6E33" w:rsidRPr="002C3DA2" w:rsidRDefault="003C6E33" w:rsidP="003C6E33">
      <w:pPr>
        <w:spacing w:line="360" w:lineRule="auto"/>
        <w:jc w:val="center"/>
      </w:pPr>
    </w:p>
    <w:p w14:paraId="43E3ABB6" w14:textId="7C209145" w:rsidR="00BC6DE8" w:rsidRDefault="00BC6DE8" w:rsidP="003C1C98">
      <w:pPr>
        <w:spacing w:line="360" w:lineRule="auto"/>
        <w:rPr>
          <w:b/>
        </w:rPr>
      </w:pPr>
    </w:p>
    <w:p w14:paraId="3CA6BD01" w14:textId="63AD94AC" w:rsidR="003C1C98" w:rsidRDefault="003C1C98" w:rsidP="003C1C98">
      <w:pPr>
        <w:spacing w:line="360" w:lineRule="auto"/>
        <w:rPr>
          <w:b/>
        </w:rPr>
      </w:pPr>
    </w:p>
    <w:p w14:paraId="152D6500" w14:textId="098874AA" w:rsidR="003C1C98" w:rsidRDefault="003C1C98" w:rsidP="003C1C98">
      <w:pPr>
        <w:spacing w:line="360" w:lineRule="auto"/>
        <w:rPr>
          <w:b/>
        </w:rPr>
      </w:pPr>
    </w:p>
    <w:p w14:paraId="359F05BE" w14:textId="30AC1986" w:rsidR="003C1C98" w:rsidRDefault="003C1C98" w:rsidP="003C1C98">
      <w:pPr>
        <w:spacing w:line="360" w:lineRule="auto"/>
        <w:rPr>
          <w:b/>
        </w:rPr>
      </w:pPr>
    </w:p>
    <w:p w14:paraId="774EA4D6" w14:textId="77777777" w:rsidR="003C1C98" w:rsidRPr="003C1C98" w:rsidRDefault="003C1C98" w:rsidP="003C1C98">
      <w:pPr>
        <w:keepNext/>
        <w:spacing w:line="360" w:lineRule="auto"/>
        <w:outlineLvl w:val="0"/>
        <w:rPr>
          <w:rFonts w:eastAsia="Times New Roman"/>
          <w:b/>
          <w:bCs/>
          <w:lang w:eastAsia="en-US"/>
        </w:rPr>
      </w:pPr>
      <w:r w:rsidRPr="003C1C98">
        <w:rPr>
          <w:rFonts w:eastAsia="Times New Roman"/>
          <w:b/>
          <w:bCs/>
          <w:lang w:eastAsia="en-US"/>
        </w:rPr>
        <w:lastRenderedPageBreak/>
        <w:t>Case 2 (Classification)</w:t>
      </w:r>
    </w:p>
    <w:p w14:paraId="299C51BC" w14:textId="77777777" w:rsidR="003C1C98" w:rsidRDefault="003C1C98" w:rsidP="003C1C98">
      <w:pPr>
        <w:spacing w:line="360" w:lineRule="auto"/>
        <w:ind w:left="720" w:hanging="720"/>
        <w:jc w:val="center"/>
        <w:rPr>
          <w:b/>
          <w:bCs/>
        </w:rPr>
      </w:pPr>
      <w:proofErr w:type="spellStart"/>
      <w:r>
        <w:rPr>
          <w:b/>
          <w:bCs/>
        </w:rPr>
        <w:t>Bluejek</w:t>
      </w:r>
      <w:proofErr w:type="spellEnd"/>
      <w:r>
        <w:rPr>
          <w:b/>
          <w:bCs/>
        </w:rPr>
        <w:t xml:space="preserve"> Hospital</w:t>
      </w:r>
    </w:p>
    <w:p w14:paraId="6CF850DB" w14:textId="77777777" w:rsidR="003C1C98" w:rsidRDefault="003C1C98" w:rsidP="003C1C98">
      <w:pPr>
        <w:spacing w:line="360" w:lineRule="auto"/>
        <w:ind w:left="720" w:hanging="720"/>
        <w:jc w:val="center"/>
        <w:rPr>
          <w:b/>
          <w:bCs/>
        </w:rPr>
      </w:pPr>
    </w:p>
    <w:p w14:paraId="0D42C28F" w14:textId="77777777" w:rsidR="003C1C98" w:rsidRDefault="003C1C98" w:rsidP="003C1C98">
      <w:pPr>
        <w:spacing w:line="360" w:lineRule="auto"/>
      </w:pPr>
      <w:proofErr w:type="spellStart"/>
      <w:r>
        <w:rPr>
          <w:b/>
          <w:bCs/>
        </w:rPr>
        <w:t>Bluejek</w:t>
      </w:r>
      <w:proofErr w:type="spellEnd"/>
      <w:r>
        <w:rPr>
          <w:b/>
          <w:bCs/>
        </w:rPr>
        <w:t xml:space="preserve"> Hospital</w:t>
      </w:r>
      <w:r>
        <w:t xml:space="preserve"> is a hospital located in Jakarta which is known for its psychology. As more and more people coming every day to </w:t>
      </w:r>
      <w:proofErr w:type="spellStart"/>
      <w:r>
        <w:rPr>
          <w:b/>
          <w:bCs/>
        </w:rPr>
        <w:t>Bluejek</w:t>
      </w:r>
      <w:proofErr w:type="spellEnd"/>
      <w:r>
        <w:rPr>
          <w:b/>
          <w:bCs/>
        </w:rPr>
        <w:t xml:space="preserve"> </w:t>
      </w:r>
      <w:r w:rsidRPr="002E1F13">
        <w:rPr>
          <w:b/>
          <w:bCs/>
        </w:rPr>
        <w:t>Hospital</w:t>
      </w:r>
      <w:r>
        <w:t xml:space="preserve">, the hospital found out that most people who come consulted about depression. </w:t>
      </w:r>
      <w:proofErr w:type="gramStart"/>
      <w:r w:rsidRPr="002E1F13">
        <w:t>As</w:t>
      </w:r>
      <w:r>
        <w:t xml:space="preserve"> a way to</w:t>
      </w:r>
      <w:proofErr w:type="gramEnd"/>
      <w:r>
        <w:t xml:space="preserve"> improve their performance, they intended to create a </w:t>
      </w:r>
      <w:r w:rsidRPr="00D551FF">
        <w:rPr>
          <w:b/>
          <w:bCs/>
        </w:rPr>
        <w:t>predictive model</w:t>
      </w:r>
      <w:r>
        <w:t xml:space="preserve"> that will </w:t>
      </w:r>
      <w:r w:rsidRPr="00D551FF">
        <w:rPr>
          <w:b/>
          <w:bCs/>
        </w:rPr>
        <w:t>classify whether a person is likely to be depressed or not depressed</w:t>
      </w:r>
      <w:r>
        <w:t xml:space="preserve">. </w:t>
      </w:r>
    </w:p>
    <w:p w14:paraId="552E8D7D" w14:textId="77777777" w:rsidR="003C1C98" w:rsidRDefault="003C1C98" w:rsidP="003C1C98">
      <w:pPr>
        <w:spacing w:line="360" w:lineRule="auto"/>
      </w:pPr>
      <w:r>
        <w:t xml:space="preserve">You will be given </w:t>
      </w:r>
      <w:r w:rsidRPr="00B95BFC">
        <w:rPr>
          <w:b/>
          <w:bCs/>
        </w:rPr>
        <w:t>Classification_Train.csv</w:t>
      </w:r>
      <w:r>
        <w:t xml:space="preserve"> and </w:t>
      </w:r>
      <w:r w:rsidRPr="00B95BFC">
        <w:rPr>
          <w:b/>
          <w:bCs/>
        </w:rPr>
        <w:t>Classification_Test.csv</w:t>
      </w:r>
      <w:r>
        <w:t xml:space="preserve"> and here is the description of the columns:</w:t>
      </w:r>
    </w:p>
    <w:p w14:paraId="75F6CE52" w14:textId="77777777" w:rsidR="003C1C98" w:rsidRDefault="003C1C98" w:rsidP="003C1C98">
      <w:pPr>
        <w:spacing w:line="360" w:lineRule="auto"/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940"/>
        <w:gridCol w:w="5403"/>
      </w:tblGrid>
      <w:tr w:rsidR="003C1C98" w14:paraId="773072EC" w14:textId="77777777" w:rsidTr="00DA46E3">
        <w:tc>
          <w:tcPr>
            <w:tcW w:w="4940" w:type="dxa"/>
            <w:shd w:val="clear" w:color="auto" w:fill="000000" w:themeFill="text1"/>
          </w:tcPr>
          <w:p w14:paraId="18561ECC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 w:rsidRPr="00042FA8">
              <w:rPr>
                <w:b/>
                <w:bCs/>
              </w:rPr>
              <w:t>Column Name</w:t>
            </w:r>
          </w:p>
        </w:tc>
        <w:tc>
          <w:tcPr>
            <w:tcW w:w="5403" w:type="dxa"/>
            <w:shd w:val="clear" w:color="auto" w:fill="000000" w:themeFill="text1"/>
          </w:tcPr>
          <w:p w14:paraId="3AE82717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 w:rsidRPr="00042FA8">
              <w:rPr>
                <w:b/>
                <w:bCs/>
              </w:rPr>
              <w:t>Description</w:t>
            </w:r>
          </w:p>
        </w:tc>
      </w:tr>
      <w:tr w:rsidR="003C1C98" w14:paraId="6179A3E3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18B5B236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 w:rsidRPr="00042FA8">
              <w:rPr>
                <w:b/>
                <w:bCs/>
              </w:rPr>
              <w:t>Name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0D827971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The person’s name.</w:t>
            </w:r>
          </w:p>
        </w:tc>
      </w:tr>
      <w:tr w:rsidR="003C1C98" w14:paraId="14635AB2" w14:textId="77777777" w:rsidTr="00DA46E3">
        <w:tc>
          <w:tcPr>
            <w:tcW w:w="4940" w:type="dxa"/>
          </w:tcPr>
          <w:p w14:paraId="12913261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5403" w:type="dxa"/>
          </w:tcPr>
          <w:p w14:paraId="674670D4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The person’s gender (Male, Female).</w:t>
            </w:r>
          </w:p>
        </w:tc>
      </w:tr>
      <w:tr w:rsidR="003C1C98" w14:paraId="1D535DEB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429B24CC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54DF808C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The person’s height in cm.</w:t>
            </w:r>
          </w:p>
        </w:tc>
      </w:tr>
      <w:tr w:rsidR="003C1C98" w14:paraId="7F97F438" w14:textId="77777777" w:rsidTr="00DA46E3">
        <w:tc>
          <w:tcPr>
            <w:tcW w:w="4940" w:type="dxa"/>
          </w:tcPr>
          <w:p w14:paraId="2246B8CB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Education Level</w:t>
            </w:r>
          </w:p>
        </w:tc>
        <w:tc>
          <w:tcPr>
            <w:tcW w:w="5403" w:type="dxa"/>
          </w:tcPr>
          <w:p w14:paraId="0E2C14F9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The person’s level of education (Low, Intermediate,</w:t>
            </w:r>
          </w:p>
          <w:p w14:paraId="4C2D4409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High).</w:t>
            </w:r>
          </w:p>
        </w:tc>
      </w:tr>
      <w:tr w:rsidR="003C1C98" w14:paraId="0DF45281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0380F837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Eye Color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05BF10CE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The person’s eye color (Blue, Black, Brown, Gray).</w:t>
            </w:r>
          </w:p>
        </w:tc>
      </w:tr>
      <w:tr w:rsidR="003C1C98" w14:paraId="18CB8C88" w14:textId="77777777" w:rsidTr="00DA46E3">
        <w:tc>
          <w:tcPr>
            <w:tcW w:w="4940" w:type="dxa"/>
          </w:tcPr>
          <w:p w14:paraId="710DE405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Married</w:t>
            </w:r>
          </w:p>
        </w:tc>
        <w:tc>
          <w:tcPr>
            <w:tcW w:w="5403" w:type="dxa"/>
          </w:tcPr>
          <w:p w14:paraId="3CF186C2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Whether the person is married or not (No, Yes).</w:t>
            </w:r>
          </w:p>
        </w:tc>
      </w:tr>
      <w:tr w:rsidR="003C1C98" w14:paraId="009FE1E1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53DAFEE5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Salary Income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13716798" w14:textId="77777777" w:rsidR="003C1C98" w:rsidRDefault="003C1C98" w:rsidP="00DA46E3">
            <w:pPr>
              <w:spacing w:line="360" w:lineRule="auto"/>
              <w:ind w:right="-330"/>
            </w:pPr>
            <w:r>
              <w:t>The person’s income per year.</w:t>
            </w:r>
          </w:p>
        </w:tc>
      </w:tr>
      <w:tr w:rsidR="003C1C98" w14:paraId="4641D93D" w14:textId="77777777" w:rsidTr="00DA46E3">
        <w:tc>
          <w:tcPr>
            <w:tcW w:w="4940" w:type="dxa"/>
          </w:tcPr>
          <w:p w14:paraId="10A915EF" w14:textId="77777777" w:rsidR="003C1C98" w:rsidRPr="00042FA8" w:rsidRDefault="003C1C98" w:rsidP="00DA46E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Depressed</w:t>
            </w:r>
          </w:p>
        </w:tc>
        <w:tc>
          <w:tcPr>
            <w:tcW w:w="5403" w:type="dxa"/>
          </w:tcPr>
          <w:p w14:paraId="41BB3736" w14:textId="77777777" w:rsidR="003C1C98" w:rsidRDefault="003C1C98" w:rsidP="00DA46E3">
            <w:pPr>
              <w:spacing w:line="360" w:lineRule="auto"/>
              <w:ind w:right="-330"/>
              <w:jc w:val="both"/>
            </w:pPr>
            <w:r>
              <w:t>Whether the person is depressed or not (No, Yes).</w:t>
            </w:r>
          </w:p>
        </w:tc>
      </w:tr>
    </w:tbl>
    <w:p w14:paraId="6737C762" w14:textId="77777777" w:rsidR="003C1C98" w:rsidRPr="00CF5C19" w:rsidRDefault="003C1C98" w:rsidP="003C1C98">
      <w:pPr>
        <w:pStyle w:val="Caption"/>
        <w:jc w:val="center"/>
        <w:rPr>
          <w:b/>
          <w:bCs/>
          <w:color w:val="auto"/>
        </w:rPr>
      </w:pPr>
      <w:r w:rsidRPr="009F2A0D">
        <w:rPr>
          <w:b/>
          <w:bCs/>
          <w:color w:val="auto"/>
        </w:rPr>
        <w:t xml:space="preserve">Figure </w:t>
      </w:r>
      <w:r w:rsidRPr="009F2A0D">
        <w:rPr>
          <w:b/>
          <w:bCs/>
          <w:color w:val="auto"/>
        </w:rPr>
        <w:fldChar w:fldCharType="begin"/>
      </w:r>
      <w:r w:rsidRPr="009F2A0D">
        <w:rPr>
          <w:b/>
          <w:bCs/>
          <w:color w:val="auto"/>
        </w:rPr>
        <w:instrText xml:space="preserve"> SEQ Figure \* ARABIC </w:instrText>
      </w:r>
      <w:r w:rsidRPr="009F2A0D">
        <w:rPr>
          <w:b/>
          <w:bCs/>
          <w:color w:val="auto"/>
        </w:rPr>
        <w:fldChar w:fldCharType="separate"/>
      </w:r>
      <w:r w:rsidRPr="009F2A0D">
        <w:rPr>
          <w:b/>
          <w:bCs/>
          <w:noProof/>
          <w:color w:val="auto"/>
        </w:rPr>
        <w:t>7</w:t>
      </w:r>
      <w:r w:rsidRPr="009F2A0D">
        <w:rPr>
          <w:b/>
          <w:bCs/>
          <w:color w:val="auto"/>
        </w:rPr>
        <w:fldChar w:fldCharType="end"/>
      </w:r>
      <w:r w:rsidRPr="009F2A0D">
        <w:rPr>
          <w:b/>
          <w:bCs/>
          <w:color w:val="auto"/>
        </w:rPr>
        <w:t xml:space="preserve">. </w:t>
      </w:r>
      <w:r>
        <w:rPr>
          <w:b/>
          <w:bCs/>
          <w:color w:val="auto"/>
        </w:rPr>
        <w:t>Classification_Train</w:t>
      </w:r>
      <w:r w:rsidRPr="009F2A0D">
        <w:rPr>
          <w:b/>
          <w:bCs/>
          <w:color w:val="auto"/>
        </w:rPr>
        <w:t xml:space="preserve">.csv and </w:t>
      </w:r>
      <w:r>
        <w:rPr>
          <w:b/>
          <w:bCs/>
          <w:color w:val="auto"/>
        </w:rPr>
        <w:t>Classification_Test</w:t>
      </w:r>
      <w:r w:rsidRPr="009F2A0D">
        <w:rPr>
          <w:b/>
          <w:bCs/>
          <w:color w:val="auto"/>
        </w:rPr>
        <w:t>.csv</w:t>
      </w:r>
    </w:p>
    <w:p w14:paraId="61E8ECB7" w14:textId="77777777" w:rsidR="003C1C98" w:rsidRDefault="003C1C98" w:rsidP="003C1C98">
      <w:pPr>
        <w:spacing w:line="360" w:lineRule="auto"/>
        <w:rPr>
          <w:bCs/>
        </w:rPr>
      </w:pPr>
    </w:p>
    <w:p w14:paraId="3FCE1AD2" w14:textId="77777777" w:rsidR="003C1C98" w:rsidRPr="00CF5C19" w:rsidRDefault="003C1C98" w:rsidP="003C1C98">
      <w:pPr>
        <w:spacing w:line="360" w:lineRule="auto"/>
        <w:rPr>
          <w:bCs/>
        </w:rPr>
      </w:pPr>
      <w:r w:rsidRPr="001E3FB3">
        <w:rPr>
          <w:bCs/>
        </w:rPr>
        <w:t>Below</w:t>
      </w:r>
      <w:r>
        <w:rPr>
          <w:bCs/>
        </w:rPr>
        <w:t xml:space="preserve"> are the steps you are required to do to generate the model:</w:t>
      </w:r>
    </w:p>
    <w:p w14:paraId="60E7CB2B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Load Data</w:t>
      </w:r>
    </w:p>
    <w:p w14:paraId="376A2B81" w14:textId="77777777" w:rsidR="003C1C98" w:rsidRPr="005630C1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Given the file “</w:t>
      </w:r>
      <w:r w:rsidRPr="005630C1">
        <w:rPr>
          <w:b/>
        </w:rPr>
        <w:t>Classification_Train.csv</w:t>
      </w:r>
      <w:r>
        <w:rPr>
          <w:bCs/>
        </w:rPr>
        <w:t>” and “</w:t>
      </w:r>
      <w:r w:rsidRPr="005630C1">
        <w:rPr>
          <w:b/>
        </w:rPr>
        <w:t>Classification_Test.csv</w:t>
      </w:r>
      <w:r>
        <w:rPr>
          <w:bCs/>
        </w:rPr>
        <w:t xml:space="preserve">”, you are asked to load the data using </w:t>
      </w:r>
      <w:proofErr w:type="spellStart"/>
      <w:r w:rsidRPr="005630C1">
        <w:rPr>
          <w:b/>
        </w:rPr>
        <w:t>SparkSession</w:t>
      </w:r>
      <w:proofErr w:type="spellEnd"/>
      <w:r>
        <w:rPr>
          <w:bCs/>
        </w:rPr>
        <w:t>.</w:t>
      </w:r>
    </w:p>
    <w:p w14:paraId="7F13C981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Select Features</w:t>
      </w:r>
    </w:p>
    <w:p w14:paraId="35264B4E" w14:textId="77777777" w:rsidR="003C1C98" w:rsidRPr="00631068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 xml:space="preserve">that will be used for training. Pick </w:t>
      </w:r>
      <w:r>
        <w:rPr>
          <w:b/>
        </w:rPr>
        <w:t>three important features</w:t>
      </w:r>
      <w:r>
        <w:rPr>
          <w:bCs/>
        </w:rPr>
        <w:t>.</w:t>
      </w:r>
    </w:p>
    <w:p w14:paraId="1923C97A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Data Preprocessing</w:t>
      </w:r>
    </w:p>
    <w:p w14:paraId="0CF51481" w14:textId="08DAEBDE" w:rsidR="003C1C98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in the data.</w:t>
      </w:r>
    </w:p>
    <w:p w14:paraId="51974E0F" w14:textId="349A67F2" w:rsidR="003C1C98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</w:p>
    <w:p w14:paraId="2292883B" w14:textId="77777777" w:rsidR="003C1C98" w:rsidRPr="008A6F16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</w:p>
    <w:p w14:paraId="312061C5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>
        <w:rPr>
          <w:b/>
        </w:rPr>
        <w:lastRenderedPageBreak/>
        <w:t>Transform Data</w:t>
      </w:r>
    </w:p>
    <w:p w14:paraId="4253924A" w14:textId="77777777" w:rsidR="003C1C98" w:rsidRPr="008A6F16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 w:rsidRPr="008A6F16">
        <w:rPr>
          <w:b/>
        </w:rPr>
        <w:t>recode</w:t>
      </w:r>
      <w:r>
        <w:rPr>
          <w:bCs/>
        </w:rPr>
        <w:t xml:space="preserve"> the ‘</w:t>
      </w:r>
      <w:r w:rsidRPr="008A6F16">
        <w:rPr>
          <w:b/>
        </w:rPr>
        <w:t>Married</w:t>
      </w:r>
      <w:r>
        <w:rPr>
          <w:bCs/>
        </w:rPr>
        <w:t>’ column value to be either 0 or 1.</w:t>
      </w:r>
    </w:p>
    <w:p w14:paraId="1B2004EA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Normalization</w:t>
      </w:r>
    </w:p>
    <w:p w14:paraId="36694B4B" w14:textId="77777777" w:rsidR="003C1C98" w:rsidRDefault="003C1C98" w:rsidP="003C1C98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Use the </w:t>
      </w:r>
      <w:proofErr w:type="spellStart"/>
      <w:r w:rsidRPr="000B728D">
        <w:rPr>
          <w:b/>
        </w:rPr>
        <w:t>StandardScaler</w:t>
      </w:r>
      <w:proofErr w:type="spellEnd"/>
    </w:p>
    <w:p w14:paraId="007A3E43" w14:textId="77777777" w:rsidR="003C1C98" w:rsidRPr="000B728D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package to normalize the data.</w:t>
      </w:r>
    </w:p>
    <w:p w14:paraId="6CB344CA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Generate Model</w:t>
      </w:r>
    </w:p>
    <w:p w14:paraId="3462D8EB" w14:textId="77777777" w:rsidR="003C1C98" w:rsidRPr="000B728D" w:rsidRDefault="003C1C98" w:rsidP="003C1C9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Next, you are required to </w:t>
      </w:r>
      <w:r w:rsidRPr="000B728D">
        <w:rPr>
          <w:b/>
        </w:rPr>
        <w:t>generate</w:t>
      </w:r>
      <w:r>
        <w:rPr>
          <w:bCs/>
        </w:rPr>
        <w:t xml:space="preserve"> a </w:t>
      </w:r>
      <w:r w:rsidRPr="000B728D">
        <w:rPr>
          <w:b/>
        </w:rPr>
        <w:t>model</w:t>
      </w:r>
      <w:r>
        <w:rPr>
          <w:bCs/>
        </w:rPr>
        <w:t xml:space="preserve"> from the data. Use the </w:t>
      </w:r>
      <w:proofErr w:type="spellStart"/>
      <w:r>
        <w:rPr>
          <w:b/>
        </w:rPr>
        <w:t>LogisticRegression</w:t>
      </w:r>
      <w:proofErr w:type="spellEnd"/>
      <w:r>
        <w:rPr>
          <w:bCs/>
        </w:rPr>
        <w:t xml:space="preserve"> package to generate the model with ‘</w:t>
      </w:r>
      <w:r>
        <w:rPr>
          <w:b/>
        </w:rPr>
        <w:t>10</w:t>
      </w:r>
      <w:r>
        <w:rPr>
          <w:bCs/>
        </w:rPr>
        <w:t>’ as the max iteration.</w:t>
      </w:r>
    </w:p>
    <w:p w14:paraId="4F28852A" w14:textId="77777777" w:rsidR="003C1C98" w:rsidRDefault="003C1C98" w:rsidP="003C1C98">
      <w:pPr>
        <w:pStyle w:val="ListParagraph"/>
        <w:numPr>
          <w:ilvl w:val="0"/>
          <w:numId w:val="32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Model Testing and Evaluation</w:t>
      </w:r>
    </w:p>
    <w:p w14:paraId="555BF8CE" w14:textId="21F9FCE7" w:rsidR="003C1C98" w:rsidRDefault="003C1C98" w:rsidP="003C1C98">
      <w:pPr>
        <w:spacing w:line="360" w:lineRule="auto"/>
        <w:rPr>
          <w:b/>
          <w:bCs/>
        </w:rPr>
      </w:pPr>
      <w:r>
        <w:rPr>
          <w:bCs/>
        </w:rPr>
        <w:t xml:space="preserve">After the model is generated, you can </w:t>
      </w:r>
      <w:r>
        <w:rPr>
          <w:b/>
        </w:rPr>
        <w:t>test</w:t>
      </w:r>
      <w:r>
        <w:rPr>
          <w:bCs/>
        </w:rPr>
        <w:t xml:space="preserve"> the model to predict whether the person chance of depression. Use </w:t>
      </w:r>
      <w:proofErr w:type="spellStart"/>
      <w:r w:rsidRPr="00737FC0">
        <w:rPr>
          <w:b/>
        </w:rPr>
        <w:t>BinaryClassificationEvaluator</w:t>
      </w:r>
      <w:proofErr w:type="spellEnd"/>
      <w:r>
        <w:rPr>
          <w:b/>
        </w:rPr>
        <w:t xml:space="preserve"> </w:t>
      </w:r>
      <w:r>
        <w:rPr>
          <w:bCs/>
        </w:rPr>
        <w:t>package to print the accuracy of your model. Get</w:t>
      </w:r>
      <w:r w:rsidRPr="00A12073">
        <w:rPr>
          <w:b/>
          <w:bCs/>
        </w:rPr>
        <w:t xml:space="preserve"> </w:t>
      </w:r>
      <w:r w:rsidRPr="00774273">
        <w:t>the</w:t>
      </w:r>
      <w:r w:rsidRPr="00A12073">
        <w:rPr>
          <w:b/>
          <w:bCs/>
        </w:rPr>
        <w:t xml:space="preserve"> model</w:t>
      </w:r>
      <w:r>
        <w:t xml:space="preserve"> with </w:t>
      </w:r>
      <w:r w:rsidRPr="00A12073">
        <w:rPr>
          <w:b/>
          <w:bCs/>
        </w:rPr>
        <w:t xml:space="preserve">minimum accuracy </w:t>
      </w:r>
      <w:r>
        <w:rPr>
          <w:b/>
          <w:bCs/>
        </w:rPr>
        <w:t>85</w:t>
      </w:r>
      <w:r w:rsidRPr="00A12073">
        <w:rPr>
          <w:b/>
          <w:bCs/>
        </w:rPr>
        <w:t>%</w:t>
      </w:r>
      <w:r>
        <w:rPr>
          <w:b/>
          <w:bCs/>
        </w:rPr>
        <w:t xml:space="preserve"> or higher.</w:t>
      </w:r>
    </w:p>
    <w:p w14:paraId="0E67F4B3" w14:textId="45233525" w:rsidR="00833368" w:rsidRDefault="00833368" w:rsidP="003C1C98">
      <w:pPr>
        <w:spacing w:line="360" w:lineRule="auto"/>
        <w:rPr>
          <w:b/>
          <w:bCs/>
        </w:rPr>
      </w:pPr>
    </w:p>
    <w:p w14:paraId="72BA962B" w14:textId="7B1FE5A1" w:rsidR="00833368" w:rsidRDefault="00833368" w:rsidP="003C1C98">
      <w:pPr>
        <w:spacing w:line="360" w:lineRule="auto"/>
        <w:rPr>
          <w:b/>
          <w:bCs/>
        </w:rPr>
      </w:pPr>
    </w:p>
    <w:p w14:paraId="11B954FE" w14:textId="0DFE3F5C" w:rsidR="00833368" w:rsidRDefault="00833368" w:rsidP="003C1C98">
      <w:pPr>
        <w:spacing w:line="360" w:lineRule="auto"/>
        <w:rPr>
          <w:b/>
          <w:bCs/>
        </w:rPr>
      </w:pPr>
    </w:p>
    <w:p w14:paraId="6DD170E7" w14:textId="16E54EDF" w:rsidR="00833368" w:rsidRDefault="00833368" w:rsidP="003C1C98">
      <w:pPr>
        <w:spacing w:line="360" w:lineRule="auto"/>
        <w:rPr>
          <w:b/>
          <w:bCs/>
        </w:rPr>
      </w:pPr>
    </w:p>
    <w:p w14:paraId="760F8BB6" w14:textId="4D6FC8FE" w:rsidR="00833368" w:rsidRDefault="00833368" w:rsidP="003C1C98">
      <w:pPr>
        <w:spacing w:line="360" w:lineRule="auto"/>
        <w:rPr>
          <w:b/>
          <w:bCs/>
        </w:rPr>
      </w:pPr>
    </w:p>
    <w:p w14:paraId="547E861F" w14:textId="14EC48E7" w:rsidR="00833368" w:rsidRDefault="00833368" w:rsidP="003C1C98">
      <w:pPr>
        <w:spacing w:line="360" w:lineRule="auto"/>
        <w:rPr>
          <w:b/>
          <w:bCs/>
        </w:rPr>
      </w:pPr>
    </w:p>
    <w:p w14:paraId="47B58023" w14:textId="19019DBA" w:rsidR="00833368" w:rsidRDefault="00833368" w:rsidP="003C1C98">
      <w:pPr>
        <w:spacing w:line="360" w:lineRule="auto"/>
        <w:rPr>
          <w:b/>
          <w:bCs/>
        </w:rPr>
      </w:pPr>
    </w:p>
    <w:p w14:paraId="6E0CA855" w14:textId="76A2B4D2" w:rsidR="00833368" w:rsidRDefault="00833368" w:rsidP="003C1C98">
      <w:pPr>
        <w:spacing w:line="360" w:lineRule="auto"/>
        <w:rPr>
          <w:b/>
          <w:bCs/>
        </w:rPr>
      </w:pPr>
    </w:p>
    <w:p w14:paraId="5AFFC483" w14:textId="2122C8E8" w:rsidR="00833368" w:rsidRDefault="00833368" w:rsidP="003C1C98">
      <w:pPr>
        <w:spacing w:line="360" w:lineRule="auto"/>
        <w:rPr>
          <w:b/>
          <w:bCs/>
        </w:rPr>
      </w:pPr>
    </w:p>
    <w:p w14:paraId="4E8234A9" w14:textId="742B2310" w:rsidR="00833368" w:rsidRDefault="00833368" w:rsidP="003C1C98">
      <w:pPr>
        <w:spacing w:line="360" w:lineRule="auto"/>
        <w:rPr>
          <w:b/>
          <w:bCs/>
        </w:rPr>
      </w:pPr>
    </w:p>
    <w:p w14:paraId="35ED1DB1" w14:textId="6498D2F6" w:rsidR="00833368" w:rsidRDefault="00833368" w:rsidP="003C1C98">
      <w:pPr>
        <w:spacing w:line="360" w:lineRule="auto"/>
        <w:rPr>
          <w:b/>
          <w:bCs/>
        </w:rPr>
      </w:pPr>
    </w:p>
    <w:p w14:paraId="55E20208" w14:textId="5A74BE80" w:rsidR="00833368" w:rsidRDefault="00833368" w:rsidP="003C1C98">
      <w:pPr>
        <w:spacing w:line="360" w:lineRule="auto"/>
        <w:rPr>
          <w:b/>
          <w:bCs/>
        </w:rPr>
      </w:pPr>
    </w:p>
    <w:p w14:paraId="4BBD2D49" w14:textId="337F1BDE" w:rsidR="00833368" w:rsidRDefault="00833368" w:rsidP="003C1C98">
      <w:pPr>
        <w:spacing w:line="360" w:lineRule="auto"/>
        <w:rPr>
          <w:b/>
          <w:bCs/>
        </w:rPr>
      </w:pPr>
    </w:p>
    <w:p w14:paraId="2E5CDF07" w14:textId="3BE4DF0B" w:rsidR="00833368" w:rsidRDefault="00833368" w:rsidP="003C1C98">
      <w:pPr>
        <w:spacing w:line="360" w:lineRule="auto"/>
        <w:rPr>
          <w:b/>
          <w:bCs/>
        </w:rPr>
      </w:pPr>
    </w:p>
    <w:p w14:paraId="564D781F" w14:textId="75060FE8" w:rsidR="00833368" w:rsidRDefault="00833368" w:rsidP="003C1C98">
      <w:pPr>
        <w:spacing w:line="360" w:lineRule="auto"/>
        <w:rPr>
          <w:b/>
          <w:bCs/>
        </w:rPr>
      </w:pPr>
    </w:p>
    <w:p w14:paraId="049D1E89" w14:textId="1AA92CF0" w:rsidR="00833368" w:rsidRDefault="00833368" w:rsidP="003C1C98">
      <w:pPr>
        <w:spacing w:line="360" w:lineRule="auto"/>
        <w:rPr>
          <w:b/>
          <w:bCs/>
        </w:rPr>
      </w:pPr>
    </w:p>
    <w:p w14:paraId="672DAB62" w14:textId="5E14B148" w:rsidR="00833368" w:rsidRDefault="00833368" w:rsidP="003C1C98">
      <w:pPr>
        <w:spacing w:line="360" w:lineRule="auto"/>
        <w:rPr>
          <w:b/>
          <w:bCs/>
        </w:rPr>
      </w:pPr>
    </w:p>
    <w:p w14:paraId="5AE1F976" w14:textId="2A2C09B2" w:rsidR="00833368" w:rsidRDefault="00833368" w:rsidP="003C1C98">
      <w:pPr>
        <w:spacing w:line="360" w:lineRule="auto"/>
        <w:rPr>
          <w:b/>
          <w:bCs/>
        </w:rPr>
      </w:pPr>
    </w:p>
    <w:p w14:paraId="767CC5BB" w14:textId="2BBA8F7F" w:rsidR="00833368" w:rsidRDefault="00833368" w:rsidP="003C1C98">
      <w:pPr>
        <w:spacing w:line="360" w:lineRule="auto"/>
        <w:rPr>
          <w:b/>
          <w:bCs/>
        </w:rPr>
      </w:pPr>
    </w:p>
    <w:p w14:paraId="2AC6A331" w14:textId="216F57B5" w:rsidR="00833368" w:rsidRDefault="00833368" w:rsidP="003C1C98">
      <w:pPr>
        <w:spacing w:line="360" w:lineRule="auto"/>
        <w:rPr>
          <w:b/>
          <w:bCs/>
        </w:rPr>
      </w:pPr>
    </w:p>
    <w:p w14:paraId="47DD6CB8" w14:textId="77777777" w:rsidR="00833368" w:rsidRPr="00833368" w:rsidRDefault="00833368" w:rsidP="00833368">
      <w:pPr>
        <w:keepNext/>
        <w:spacing w:line="360" w:lineRule="auto"/>
        <w:outlineLvl w:val="0"/>
        <w:rPr>
          <w:rFonts w:eastAsia="Times New Roman"/>
          <w:b/>
          <w:bCs/>
          <w:lang w:eastAsia="en-US"/>
        </w:rPr>
      </w:pPr>
      <w:r w:rsidRPr="00833368">
        <w:rPr>
          <w:rFonts w:eastAsia="Times New Roman"/>
          <w:b/>
          <w:bCs/>
          <w:lang w:eastAsia="en-US"/>
        </w:rPr>
        <w:lastRenderedPageBreak/>
        <w:t>Case 3 (Clustering)</w:t>
      </w:r>
    </w:p>
    <w:p w14:paraId="15A80E96" w14:textId="77777777" w:rsidR="00833368" w:rsidRDefault="00833368" w:rsidP="00833368">
      <w:pPr>
        <w:spacing w:line="360" w:lineRule="auto"/>
        <w:ind w:left="720" w:hanging="720"/>
        <w:jc w:val="center"/>
        <w:rPr>
          <w:b/>
          <w:bCs/>
        </w:rPr>
      </w:pPr>
      <w:r>
        <w:rPr>
          <w:b/>
          <w:bCs/>
        </w:rPr>
        <w:t>Marine Pollution</w:t>
      </w:r>
    </w:p>
    <w:p w14:paraId="6B4443E4" w14:textId="77777777" w:rsidR="00833368" w:rsidRDefault="00833368" w:rsidP="00833368">
      <w:pPr>
        <w:spacing w:line="360" w:lineRule="auto"/>
        <w:ind w:left="720" w:hanging="720"/>
        <w:jc w:val="center"/>
        <w:rPr>
          <w:b/>
          <w:bCs/>
        </w:rPr>
      </w:pPr>
    </w:p>
    <w:p w14:paraId="34ED72E5" w14:textId="77777777" w:rsidR="00833368" w:rsidRDefault="00833368" w:rsidP="00833368">
      <w:pPr>
        <w:spacing w:line="360" w:lineRule="auto"/>
      </w:pPr>
      <w:r>
        <w:t xml:space="preserve">You are working in a science laboratory and are currently doing some research about </w:t>
      </w:r>
      <w:r>
        <w:rPr>
          <w:b/>
          <w:bCs/>
        </w:rPr>
        <w:t>marine pollution</w:t>
      </w:r>
      <w:r>
        <w:t xml:space="preserve">. </w:t>
      </w:r>
      <w:r>
        <w:rPr>
          <w:b/>
          <w:bCs/>
        </w:rPr>
        <w:t xml:space="preserve">Marine </w:t>
      </w:r>
      <w:r w:rsidRPr="00D76C17">
        <w:rPr>
          <w:b/>
          <w:bCs/>
        </w:rPr>
        <w:t>pollution</w:t>
      </w:r>
      <w:r>
        <w:rPr>
          <w:b/>
          <w:bCs/>
        </w:rPr>
        <w:t xml:space="preserve"> </w:t>
      </w:r>
      <w:r>
        <w:t xml:space="preserve">is a condition where marine waters are getting polluted from industrial, agricultural, residential waste, and some invasive organisms. Based on the data you have collected, you decided to make a </w:t>
      </w:r>
      <w:r w:rsidRPr="00366EA4">
        <w:rPr>
          <w:b/>
          <w:bCs/>
        </w:rPr>
        <w:t>clustering</w:t>
      </w:r>
      <w:r>
        <w:t xml:space="preserve"> model that will divide your data into </w:t>
      </w:r>
      <w:r w:rsidRPr="00AA1E74">
        <w:rPr>
          <w:b/>
          <w:bCs/>
        </w:rPr>
        <w:t>2 cluster</w:t>
      </w:r>
      <w:r>
        <w:t xml:space="preserve">, </w:t>
      </w:r>
      <w:r w:rsidRPr="00AA1E74">
        <w:rPr>
          <w:b/>
          <w:bCs/>
        </w:rPr>
        <w:t>polluted water cluster</w:t>
      </w:r>
      <w:r>
        <w:t xml:space="preserve"> and </w:t>
      </w:r>
      <w:r w:rsidRPr="00AA1E74">
        <w:rPr>
          <w:b/>
          <w:bCs/>
        </w:rPr>
        <w:t>non-polluted water cluster</w:t>
      </w:r>
      <w:r>
        <w:t>. You will be given “</w:t>
      </w:r>
      <w:r>
        <w:rPr>
          <w:b/>
          <w:bCs/>
        </w:rPr>
        <w:t xml:space="preserve">Training.csv” </w:t>
      </w:r>
      <w:r>
        <w:t>and “</w:t>
      </w:r>
      <w:r>
        <w:rPr>
          <w:b/>
          <w:bCs/>
        </w:rPr>
        <w:t>Testing</w:t>
      </w:r>
      <w:r w:rsidRPr="0072062F">
        <w:rPr>
          <w:b/>
          <w:bCs/>
        </w:rPr>
        <w:t>.csv</w:t>
      </w:r>
      <w:r>
        <w:rPr>
          <w:b/>
          <w:bCs/>
        </w:rPr>
        <w:t>”</w:t>
      </w:r>
      <w:r>
        <w:t xml:space="preserve"> and here is the description of the columns:</w:t>
      </w:r>
    </w:p>
    <w:p w14:paraId="145D98C8" w14:textId="77777777" w:rsidR="00833368" w:rsidRDefault="00833368" w:rsidP="00833368">
      <w:pPr>
        <w:spacing w:line="360" w:lineRule="auto"/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940"/>
        <w:gridCol w:w="5495"/>
      </w:tblGrid>
      <w:tr w:rsidR="00833368" w14:paraId="32EF0EE5" w14:textId="77777777" w:rsidTr="00DA46E3">
        <w:tc>
          <w:tcPr>
            <w:tcW w:w="4940" w:type="dxa"/>
            <w:shd w:val="clear" w:color="auto" w:fill="000000" w:themeFill="text1"/>
          </w:tcPr>
          <w:p w14:paraId="65BADF1C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Column Name</w:t>
            </w:r>
          </w:p>
        </w:tc>
        <w:tc>
          <w:tcPr>
            <w:tcW w:w="5495" w:type="dxa"/>
            <w:shd w:val="clear" w:color="auto" w:fill="000000" w:themeFill="text1"/>
          </w:tcPr>
          <w:p w14:paraId="4D0E26B0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Description</w:t>
            </w:r>
          </w:p>
        </w:tc>
      </w:tr>
      <w:tr w:rsidR="00833368" w14:paraId="5BAAA537" w14:textId="77777777" w:rsidTr="00DA46E3">
        <w:tc>
          <w:tcPr>
            <w:tcW w:w="4940" w:type="dxa"/>
          </w:tcPr>
          <w:p w14:paraId="181B42AE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Trash Pollution</w:t>
            </w:r>
          </w:p>
        </w:tc>
        <w:tc>
          <w:tcPr>
            <w:tcW w:w="5495" w:type="dxa"/>
          </w:tcPr>
          <w:p w14:paraId="68D9DEBB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level of </w:t>
            </w:r>
            <w:r w:rsidRPr="008F3C06">
              <w:t>manufactured products</w:t>
            </w:r>
            <w:r>
              <w:t xml:space="preserve"> such as plastic </w:t>
            </w:r>
          </w:p>
          <w:p w14:paraId="09429DC1" w14:textId="77777777" w:rsidR="00833368" w:rsidRDefault="00833368" w:rsidP="00DA46E3">
            <w:pPr>
              <w:spacing w:line="360" w:lineRule="auto"/>
              <w:ind w:right="-330"/>
            </w:pPr>
            <w:r w:rsidRPr="008F3C06">
              <w:t>that end up in the ocean.</w:t>
            </w:r>
          </w:p>
        </w:tc>
      </w:tr>
      <w:tr w:rsidR="00833368" w14:paraId="1045681F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3C912059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Oil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2692C95B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amount of oil residue in waters. </w:t>
            </w:r>
            <w:r w:rsidRPr="002C235F">
              <w:t xml:space="preserve">Oil cannot </w:t>
            </w:r>
          </w:p>
          <w:p w14:paraId="6843656C" w14:textId="77777777" w:rsidR="00833368" w:rsidRDefault="00833368" w:rsidP="00DA46E3">
            <w:pPr>
              <w:spacing w:line="360" w:lineRule="auto"/>
              <w:ind w:right="-330"/>
            </w:pPr>
            <w:r w:rsidRPr="002C235F">
              <w:t>dissolve in water and forms a thick sludge in the water.</w:t>
            </w:r>
          </w:p>
          <w:p w14:paraId="7C96D75E" w14:textId="77777777" w:rsidR="00833368" w:rsidRDefault="00833368" w:rsidP="00DA46E3">
            <w:pPr>
              <w:spacing w:line="360" w:lineRule="auto"/>
              <w:ind w:right="-330"/>
            </w:pPr>
            <w:r w:rsidRPr="00104136">
              <w:t xml:space="preserve">The amount of harm caused depends on how an </w:t>
            </w:r>
          </w:p>
          <w:p w14:paraId="41D12A02" w14:textId="77777777" w:rsidR="00833368" w:rsidRDefault="00833368" w:rsidP="00DA46E3">
            <w:pPr>
              <w:spacing w:line="360" w:lineRule="auto"/>
              <w:ind w:right="-330"/>
            </w:pPr>
            <w:r w:rsidRPr="00104136">
              <w:t>organism is exposed and to how much oil.</w:t>
            </w:r>
          </w:p>
        </w:tc>
      </w:tr>
      <w:tr w:rsidR="00833368" w14:paraId="5A0872C3" w14:textId="77777777" w:rsidTr="00DA46E3">
        <w:tc>
          <w:tcPr>
            <w:tcW w:w="4940" w:type="dxa"/>
          </w:tcPr>
          <w:p w14:paraId="51B8151F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Bacteria Level</w:t>
            </w:r>
          </w:p>
        </w:tc>
        <w:tc>
          <w:tcPr>
            <w:tcW w:w="5495" w:type="dxa"/>
          </w:tcPr>
          <w:p w14:paraId="1E0F3861" w14:textId="77777777" w:rsidR="00833368" w:rsidRDefault="00833368" w:rsidP="00DA46E3">
            <w:pPr>
              <w:spacing w:line="360" w:lineRule="auto"/>
              <w:ind w:right="-330"/>
            </w:pPr>
            <w:r>
              <w:t>The level of bacteria in Colony Forming Units (CFU)</w:t>
            </w:r>
          </w:p>
          <w:p w14:paraId="48F2AD37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per 100 ml of water. </w:t>
            </w:r>
          </w:p>
          <w:p w14:paraId="20EBF7DD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Bacteria is a microorganism that live in diverse environment and can in soil, ocean, and human guts. </w:t>
            </w:r>
          </w:p>
          <w:p w14:paraId="1790ADCF" w14:textId="77777777" w:rsidR="00833368" w:rsidRDefault="00833368" w:rsidP="00DA46E3">
            <w:pPr>
              <w:spacing w:line="360" w:lineRule="auto"/>
              <w:ind w:right="-330"/>
            </w:pPr>
            <w:r>
              <w:t>The presence of bacteria can be beneficial while some</w:t>
            </w:r>
          </w:p>
          <w:p w14:paraId="24688D7B" w14:textId="77777777" w:rsidR="00833368" w:rsidRDefault="00833368" w:rsidP="00DA46E3">
            <w:pPr>
              <w:spacing w:line="360" w:lineRule="auto"/>
              <w:ind w:right="-330"/>
            </w:pPr>
            <w:r>
              <w:t>that is pathogenic can be harmful.</w:t>
            </w:r>
          </w:p>
        </w:tc>
      </w:tr>
      <w:tr w:rsidR="00833368" w14:paraId="3B8AAFFB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11277CD5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Algae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32ECB0A0" w14:textId="77777777" w:rsidR="00833368" w:rsidRDefault="00833368" w:rsidP="00DA46E3">
            <w:pPr>
              <w:spacing w:line="360" w:lineRule="auto"/>
              <w:ind w:right="-330"/>
            </w:pPr>
            <w:r>
              <w:t>The concentration of algae living in the waters.</w:t>
            </w:r>
          </w:p>
          <w:p w14:paraId="3D40BB46" w14:textId="77777777" w:rsidR="00833368" w:rsidRDefault="00833368" w:rsidP="00DA46E3">
            <w:pPr>
              <w:spacing w:line="360" w:lineRule="auto"/>
              <w:ind w:right="-330"/>
            </w:pPr>
            <w:r w:rsidRPr="002D456A">
              <w:t xml:space="preserve">Algae are a diverse group of aquatic organisms that </w:t>
            </w:r>
          </w:p>
          <w:p w14:paraId="775D3B67" w14:textId="77777777" w:rsidR="00833368" w:rsidRDefault="00833368" w:rsidP="00DA46E3">
            <w:pPr>
              <w:spacing w:line="360" w:lineRule="auto"/>
              <w:ind w:right="-330"/>
            </w:pPr>
            <w:proofErr w:type="gramStart"/>
            <w:r w:rsidRPr="002D456A">
              <w:t>have the ability to</w:t>
            </w:r>
            <w:proofErr w:type="gramEnd"/>
            <w:r w:rsidRPr="002D456A">
              <w:t xml:space="preserve"> conduct photosynthesis.</w:t>
            </w:r>
            <w:r>
              <w:t xml:space="preserve"> </w:t>
            </w:r>
            <w:r w:rsidRPr="002D456A">
              <w:t xml:space="preserve">Most algae </w:t>
            </w:r>
          </w:p>
          <w:p w14:paraId="4EBCC97D" w14:textId="77777777" w:rsidR="00833368" w:rsidRDefault="00833368" w:rsidP="00DA46E3">
            <w:pPr>
              <w:spacing w:line="360" w:lineRule="auto"/>
              <w:ind w:right="-330"/>
            </w:pPr>
            <w:r w:rsidRPr="002D456A">
              <w:t>are harmless and an important part of the natural ecosystem</w:t>
            </w:r>
            <w:r>
              <w:t>, b</w:t>
            </w:r>
            <w:r w:rsidRPr="005F4077">
              <w:t>ut under certain conditions, it can harm humans, fish, and other animals.</w:t>
            </w:r>
          </w:p>
        </w:tc>
      </w:tr>
      <w:tr w:rsidR="00833368" w14:paraId="279719A7" w14:textId="77777777" w:rsidTr="00DA46E3">
        <w:tc>
          <w:tcPr>
            <w:tcW w:w="4940" w:type="dxa"/>
          </w:tcPr>
          <w:p w14:paraId="528DF56B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Humidity</w:t>
            </w:r>
          </w:p>
        </w:tc>
        <w:tc>
          <w:tcPr>
            <w:tcW w:w="5495" w:type="dxa"/>
          </w:tcPr>
          <w:p w14:paraId="2B0CDD6B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concentration of water </w:t>
            </w:r>
            <w:proofErr w:type="spellStart"/>
            <w:r>
              <w:t>vapour</w:t>
            </w:r>
            <w:proofErr w:type="spellEnd"/>
            <w:r>
              <w:t xml:space="preserve"> present..</w:t>
            </w:r>
          </w:p>
        </w:tc>
      </w:tr>
      <w:tr w:rsidR="00833368" w14:paraId="2A71C54A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6ABFF5F4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Wind Direction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614B8D1F" w14:textId="77777777" w:rsidR="00833368" w:rsidRDefault="00833368" w:rsidP="00DA46E3">
            <w:pPr>
              <w:spacing w:line="360" w:lineRule="auto"/>
              <w:ind w:right="-330"/>
            </w:pPr>
            <w:r>
              <w:t>The surrounding wind direction in degree.</w:t>
            </w:r>
          </w:p>
        </w:tc>
      </w:tr>
      <w:tr w:rsidR="00833368" w14:paraId="171222DF" w14:textId="77777777" w:rsidTr="00DA46E3">
        <w:tc>
          <w:tcPr>
            <w:tcW w:w="4940" w:type="dxa"/>
            <w:shd w:val="clear" w:color="auto" w:fill="auto"/>
          </w:tcPr>
          <w:p w14:paraId="69AA785B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Air Temperature</w:t>
            </w:r>
          </w:p>
        </w:tc>
        <w:tc>
          <w:tcPr>
            <w:tcW w:w="5495" w:type="dxa"/>
            <w:shd w:val="clear" w:color="auto" w:fill="auto"/>
          </w:tcPr>
          <w:p w14:paraId="4BD8180B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surrounding air temperature in </w:t>
            </w:r>
            <w:proofErr w:type="spellStart"/>
            <w:r>
              <w:t>Celcius</w:t>
            </w:r>
            <w:proofErr w:type="spellEnd"/>
            <w:r>
              <w:t xml:space="preserve">. </w:t>
            </w:r>
            <w:r w:rsidRPr="00B62ABD">
              <w:t xml:space="preserve">An </w:t>
            </w:r>
          </w:p>
          <w:p w14:paraId="3C1F47CC" w14:textId="77777777" w:rsidR="00833368" w:rsidRDefault="00833368" w:rsidP="00DA46E3">
            <w:pPr>
              <w:spacing w:line="360" w:lineRule="auto"/>
              <w:ind w:right="-330"/>
            </w:pPr>
            <w:r w:rsidRPr="00B62ABD">
              <w:lastRenderedPageBreak/>
              <w:t>increase in the air temperature will cause water temperatures to increase as well</w:t>
            </w:r>
            <w:r>
              <w:t>.</w:t>
            </w:r>
          </w:p>
        </w:tc>
      </w:tr>
    </w:tbl>
    <w:p w14:paraId="2DD07C9C" w14:textId="77777777" w:rsidR="00833368" w:rsidRDefault="00833368" w:rsidP="00833368">
      <w:pPr>
        <w:pStyle w:val="Caption"/>
        <w:jc w:val="center"/>
        <w:rPr>
          <w:b/>
          <w:bCs/>
          <w:color w:val="auto"/>
        </w:rPr>
      </w:pPr>
      <w:r w:rsidRPr="00AB54D4">
        <w:rPr>
          <w:b/>
          <w:bCs/>
          <w:color w:val="auto"/>
        </w:rPr>
        <w:lastRenderedPageBreak/>
        <w:t xml:space="preserve">Figure </w:t>
      </w:r>
      <w:r>
        <w:rPr>
          <w:b/>
          <w:bCs/>
          <w:color w:val="auto"/>
        </w:rPr>
        <w:t>1</w:t>
      </w:r>
      <w:r w:rsidRPr="00AB54D4">
        <w:rPr>
          <w:b/>
          <w:bCs/>
          <w:color w:val="auto"/>
        </w:rPr>
        <w:t>. T</w:t>
      </w:r>
      <w:r>
        <w:rPr>
          <w:b/>
          <w:bCs/>
          <w:color w:val="auto"/>
        </w:rPr>
        <w:t>raining</w:t>
      </w:r>
      <w:r w:rsidRPr="00AB54D4">
        <w:rPr>
          <w:b/>
          <w:bCs/>
          <w:color w:val="auto"/>
        </w:rPr>
        <w:t>.csv</w:t>
      </w:r>
    </w:p>
    <w:p w14:paraId="32493DF8" w14:textId="77777777" w:rsidR="00833368" w:rsidRPr="00B512A9" w:rsidRDefault="00833368" w:rsidP="00833368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940"/>
        <w:gridCol w:w="5495"/>
      </w:tblGrid>
      <w:tr w:rsidR="00833368" w14:paraId="5AAF3D0B" w14:textId="77777777" w:rsidTr="00DA46E3">
        <w:tc>
          <w:tcPr>
            <w:tcW w:w="4940" w:type="dxa"/>
            <w:shd w:val="clear" w:color="auto" w:fill="000000" w:themeFill="text1"/>
          </w:tcPr>
          <w:p w14:paraId="3EDB3001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Column Name</w:t>
            </w:r>
          </w:p>
        </w:tc>
        <w:tc>
          <w:tcPr>
            <w:tcW w:w="5495" w:type="dxa"/>
            <w:shd w:val="clear" w:color="auto" w:fill="000000" w:themeFill="text1"/>
          </w:tcPr>
          <w:p w14:paraId="79CD7931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Description</w:t>
            </w:r>
          </w:p>
        </w:tc>
      </w:tr>
      <w:tr w:rsidR="00833368" w14:paraId="6CD30252" w14:textId="77777777" w:rsidTr="00DA46E3">
        <w:tc>
          <w:tcPr>
            <w:tcW w:w="4940" w:type="dxa"/>
          </w:tcPr>
          <w:p w14:paraId="0FC5ACBC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Trash Pollution</w:t>
            </w:r>
          </w:p>
        </w:tc>
        <w:tc>
          <w:tcPr>
            <w:tcW w:w="5495" w:type="dxa"/>
          </w:tcPr>
          <w:p w14:paraId="2D8064B1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level of </w:t>
            </w:r>
            <w:r w:rsidRPr="008F3C06">
              <w:t>manufactured products</w:t>
            </w:r>
            <w:r>
              <w:t xml:space="preserve"> such as plastic </w:t>
            </w:r>
          </w:p>
          <w:p w14:paraId="31A39D37" w14:textId="77777777" w:rsidR="00833368" w:rsidRDefault="00833368" w:rsidP="00DA46E3">
            <w:pPr>
              <w:spacing w:line="360" w:lineRule="auto"/>
              <w:ind w:right="-330"/>
            </w:pPr>
            <w:r w:rsidRPr="008F3C06">
              <w:t>that end up in the ocean.</w:t>
            </w:r>
          </w:p>
        </w:tc>
      </w:tr>
      <w:tr w:rsidR="00833368" w14:paraId="066BEF5C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760CFE98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Oil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6B900254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amount of oil residue in waters. </w:t>
            </w:r>
            <w:r w:rsidRPr="002C235F">
              <w:t xml:space="preserve">Oil cannot </w:t>
            </w:r>
          </w:p>
          <w:p w14:paraId="0EB64D20" w14:textId="77777777" w:rsidR="00833368" w:rsidRDefault="00833368" w:rsidP="00DA46E3">
            <w:pPr>
              <w:spacing w:line="360" w:lineRule="auto"/>
              <w:ind w:right="-330"/>
            </w:pPr>
            <w:r w:rsidRPr="002C235F">
              <w:t>dissolve in water and forms a thick sludge in the water.</w:t>
            </w:r>
          </w:p>
          <w:p w14:paraId="02B97ACD" w14:textId="77777777" w:rsidR="00833368" w:rsidRDefault="00833368" w:rsidP="00DA46E3">
            <w:pPr>
              <w:spacing w:line="360" w:lineRule="auto"/>
              <w:ind w:right="-330"/>
            </w:pPr>
            <w:r w:rsidRPr="00104136">
              <w:t xml:space="preserve">The amount of harm caused depends on how an </w:t>
            </w:r>
          </w:p>
          <w:p w14:paraId="20A8CA77" w14:textId="77777777" w:rsidR="00833368" w:rsidRDefault="00833368" w:rsidP="00DA46E3">
            <w:pPr>
              <w:spacing w:line="360" w:lineRule="auto"/>
              <w:ind w:right="-330"/>
            </w:pPr>
            <w:r w:rsidRPr="00104136">
              <w:t>organism is exposed and to how much oil.</w:t>
            </w:r>
          </w:p>
        </w:tc>
      </w:tr>
      <w:tr w:rsidR="00833368" w14:paraId="5DF4AFD9" w14:textId="77777777" w:rsidTr="00DA46E3">
        <w:tc>
          <w:tcPr>
            <w:tcW w:w="4940" w:type="dxa"/>
          </w:tcPr>
          <w:p w14:paraId="75CA4268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Bacteria Level</w:t>
            </w:r>
          </w:p>
        </w:tc>
        <w:tc>
          <w:tcPr>
            <w:tcW w:w="5495" w:type="dxa"/>
          </w:tcPr>
          <w:p w14:paraId="6B629381" w14:textId="77777777" w:rsidR="00833368" w:rsidRDefault="00833368" w:rsidP="00DA46E3">
            <w:pPr>
              <w:spacing w:line="360" w:lineRule="auto"/>
              <w:ind w:right="-330"/>
            </w:pPr>
            <w:r>
              <w:t>The level of bacteria in Colony Forming Units (CFU)</w:t>
            </w:r>
          </w:p>
          <w:p w14:paraId="3FC1A24A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per 100 ml of water. </w:t>
            </w:r>
          </w:p>
          <w:p w14:paraId="027BD66A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Bacteria is a microorganism that live in diverse environment and can in soil, ocean, and human guts. </w:t>
            </w:r>
          </w:p>
          <w:p w14:paraId="63DD58B4" w14:textId="77777777" w:rsidR="00833368" w:rsidRDefault="00833368" w:rsidP="00DA46E3">
            <w:pPr>
              <w:spacing w:line="360" w:lineRule="auto"/>
              <w:ind w:right="-330"/>
            </w:pPr>
            <w:r>
              <w:t>The presence of bacteria can be beneficial while some</w:t>
            </w:r>
          </w:p>
          <w:p w14:paraId="3DA0D413" w14:textId="77777777" w:rsidR="00833368" w:rsidRDefault="00833368" w:rsidP="00DA46E3">
            <w:pPr>
              <w:spacing w:line="360" w:lineRule="auto"/>
              <w:ind w:right="-330"/>
            </w:pPr>
            <w:r>
              <w:t>that is pathogenic can be harmful.</w:t>
            </w:r>
          </w:p>
        </w:tc>
      </w:tr>
      <w:tr w:rsidR="00833368" w14:paraId="4A7432BD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0F0AF499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Algae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3256401D" w14:textId="77777777" w:rsidR="00833368" w:rsidRDefault="00833368" w:rsidP="00DA46E3">
            <w:pPr>
              <w:spacing w:line="360" w:lineRule="auto"/>
              <w:ind w:right="-330"/>
            </w:pPr>
            <w:r>
              <w:t>The concentration of algae living in the waters.</w:t>
            </w:r>
          </w:p>
          <w:p w14:paraId="31E66AA8" w14:textId="77777777" w:rsidR="00833368" w:rsidRDefault="00833368" w:rsidP="00DA46E3">
            <w:pPr>
              <w:spacing w:line="360" w:lineRule="auto"/>
              <w:ind w:right="-330"/>
            </w:pPr>
            <w:r w:rsidRPr="002D456A">
              <w:t xml:space="preserve">Algae are a diverse group of aquatic organisms that </w:t>
            </w:r>
          </w:p>
          <w:p w14:paraId="6F968BDD" w14:textId="77777777" w:rsidR="00833368" w:rsidRDefault="00833368" w:rsidP="00DA46E3">
            <w:pPr>
              <w:spacing w:line="360" w:lineRule="auto"/>
              <w:ind w:right="-330"/>
            </w:pPr>
            <w:proofErr w:type="gramStart"/>
            <w:r w:rsidRPr="002D456A">
              <w:t>have the ability to</w:t>
            </w:r>
            <w:proofErr w:type="gramEnd"/>
            <w:r w:rsidRPr="002D456A">
              <w:t xml:space="preserve"> conduct photosynthesis.</w:t>
            </w:r>
            <w:r>
              <w:t xml:space="preserve"> </w:t>
            </w:r>
            <w:r w:rsidRPr="002D456A">
              <w:t xml:space="preserve">Most algae </w:t>
            </w:r>
          </w:p>
          <w:p w14:paraId="7D809F82" w14:textId="77777777" w:rsidR="00833368" w:rsidRDefault="00833368" w:rsidP="00DA46E3">
            <w:pPr>
              <w:spacing w:line="360" w:lineRule="auto"/>
              <w:ind w:right="-330"/>
            </w:pPr>
            <w:r w:rsidRPr="002D456A">
              <w:t>are harmless and an important part of the natural ecosystem</w:t>
            </w:r>
            <w:r>
              <w:t>, b</w:t>
            </w:r>
            <w:r w:rsidRPr="005F4077">
              <w:t>ut under certain conditions, it can harm humans, fish, and other animals.</w:t>
            </w:r>
          </w:p>
        </w:tc>
      </w:tr>
      <w:tr w:rsidR="00833368" w14:paraId="23A7EE02" w14:textId="77777777" w:rsidTr="00DA46E3">
        <w:tc>
          <w:tcPr>
            <w:tcW w:w="4940" w:type="dxa"/>
          </w:tcPr>
          <w:p w14:paraId="66CB67E1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Humidity</w:t>
            </w:r>
          </w:p>
        </w:tc>
        <w:tc>
          <w:tcPr>
            <w:tcW w:w="5495" w:type="dxa"/>
          </w:tcPr>
          <w:p w14:paraId="245D202C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concentration of water </w:t>
            </w:r>
            <w:proofErr w:type="spellStart"/>
            <w:r>
              <w:t>vapour</w:t>
            </w:r>
            <w:proofErr w:type="spellEnd"/>
            <w:r>
              <w:t xml:space="preserve"> present..</w:t>
            </w:r>
          </w:p>
        </w:tc>
      </w:tr>
      <w:tr w:rsidR="00833368" w14:paraId="42CDABE0" w14:textId="77777777" w:rsidTr="00DA46E3">
        <w:tc>
          <w:tcPr>
            <w:tcW w:w="4940" w:type="dxa"/>
            <w:shd w:val="clear" w:color="auto" w:fill="C8CACE" w:themeFill="accent6" w:themeFillTint="66"/>
          </w:tcPr>
          <w:p w14:paraId="7C629B23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Wind Direction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6DE69ACD" w14:textId="77777777" w:rsidR="00833368" w:rsidRDefault="00833368" w:rsidP="00DA46E3">
            <w:pPr>
              <w:spacing w:line="360" w:lineRule="auto"/>
              <w:ind w:right="-330"/>
            </w:pPr>
            <w:r>
              <w:t>The surrounding wind direction in degree.</w:t>
            </w:r>
          </w:p>
        </w:tc>
      </w:tr>
      <w:tr w:rsidR="00833368" w14:paraId="3B62070B" w14:textId="77777777" w:rsidTr="00DA46E3">
        <w:tc>
          <w:tcPr>
            <w:tcW w:w="4940" w:type="dxa"/>
            <w:shd w:val="clear" w:color="auto" w:fill="auto"/>
          </w:tcPr>
          <w:p w14:paraId="67477E86" w14:textId="77777777" w:rsidR="00833368" w:rsidRPr="00024A41" w:rsidRDefault="00833368" w:rsidP="00DA46E3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Air Temperature</w:t>
            </w:r>
          </w:p>
        </w:tc>
        <w:tc>
          <w:tcPr>
            <w:tcW w:w="5495" w:type="dxa"/>
            <w:shd w:val="clear" w:color="auto" w:fill="auto"/>
          </w:tcPr>
          <w:p w14:paraId="3CCDC5D4" w14:textId="77777777" w:rsidR="00833368" w:rsidRDefault="00833368" w:rsidP="00DA46E3">
            <w:pPr>
              <w:spacing w:line="360" w:lineRule="auto"/>
              <w:ind w:right="-330"/>
            </w:pPr>
            <w:r>
              <w:t xml:space="preserve">The surrounding air temperature in </w:t>
            </w:r>
            <w:proofErr w:type="spellStart"/>
            <w:r>
              <w:t>Celcius</w:t>
            </w:r>
            <w:proofErr w:type="spellEnd"/>
            <w:r>
              <w:t xml:space="preserve">. </w:t>
            </w:r>
            <w:r w:rsidRPr="00B62ABD">
              <w:t xml:space="preserve">An </w:t>
            </w:r>
          </w:p>
          <w:p w14:paraId="3D2B261D" w14:textId="77777777" w:rsidR="00833368" w:rsidRDefault="00833368" w:rsidP="00DA46E3">
            <w:pPr>
              <w:spacing w:line="360" w:lineRule="auto"/>
              <w:ind w:right="-330"/>
            </w:pPr>
            <w:r w:rsidRPr="00B62ABD">
              <w:t>increase in the air temperature will cause water temperatures to increase as well</w:t>
            </w:r>
            <w:r>
              <w:t>.</w:t>
            </w:r>
          </w:p>
        </w:tc>
      </w:tr>
      <w:tr w:rsidR="00833368" w14:paraId="040A1F86" w14:textId="77777777" w:rsidTr="00DA46E3">
        <w:tc>
          <w:tcPr>
            <w:tcW w:w="4940" w:type="dxa"/>
            <w:shd w:val="clear" w:color="auto" w:fill="auto"/>
          </w:tcPr>
          <w:p w14:paraId="3AB5090A" w14:textId="77777777" w:rsidR="00833368" w:rsidRPr="00E37B6C" w:rsidRDefault="00833368" w:rsidP="00DA46E3">
            <w:pPr>
              <w:spacing w:line="360" w:lineRule="auto"/>
              <w:ind w:right="-330"/>
            </w:pPr>
            <w:r w:rsidRPr="00E37B6C">
              <w:t>Polluted</w:t>
            </w:r>
          </w:p>
        </w:tc>
        <w:tc>
          <w:tcPr>
            <w:tcW w:w="5495" w:type="dxa"/>
            <w:shd w:val="clear" w:color="auto" w:fill="auto"/>
          </w:tcPr>
          <w:p w14:paraId="4E288884" w14:textId="77777777" w:rsidR="00833368" w:rsidRDefault="00833368" w:rsidP="00DA46E3">
            <w:pPr>
              <w:spacing w:line="360" w:lineRule="auto"/>
              <w:ind w:right="-330"/>
            </w:pPr>
            <w:r>
              <w:t>Whether the water is polluted or not (Yes, No).</w:t>
            </w:r>
          </w:p>
        </w:tc>
      </w:tr>
    </w:tbl>
    <w:p w14:paraId="13681CEB" w14:textId="77777777" w:rsidR="00833368" w:rsidRDefault="00833368" w:rsidP="00833368">
      <w:pPr>
        <w:pStyle w:val="Caption"/>
        <w:jc w:val="center"/>
        <w:rPr>
          <w:b/>
          <w:bCs/>
          <w:color w:val="auto"/>
        </w:rPr>
      </w:pPr>
      <w:r w:rsidRPr="00AB54D4">
        <w:rPr>
          <w:b/>
          <w:bCs/>
          <w:color w:val="auto"/>
        </w:rPr>
        <w:t xml:space="preserve">Figure </w:t>
      </w:r>
      <w:r>
        <w:rPr>
          <w:b/>
          <w:bCs/>
          <w:color w:val="auto"/>
        </w:rPr>
        <w:t>2</w:t>
      </w:r>
      <w:r w:rsidRPr="00AB54D4">
        <w:rPr>
          <w:b/>
          <w:bCs/>
          <w:color w:val="auto"/>
        </w:rPr>
        <w:t>. Testing.csv</w:t>
      </w:r>
    </w:p>
    <w:p w14:paraId="1C2A108E" w14:textId="0B075B53" w:rsidR="00833368" w:rsidRDefault="00833368" w:rsidP="00833368"/>
    <w:p w14:paraId="3447480F" w14:textId="2DA4372D" w:rsidR="00833368" w:rsidRDefault="00833368" w:rsidP="00833368"/>
    <w:p w14:paraId="0FE57704" w14:textId="71139ABC" w:rsidR="00833368" w:rsidRDefault="00833368" w:rsidP="00833368"/>
    <w:p w14:paraId="182406AD" w14:textId="3920CF60" w:rsidR="00833368" w:rsidRDefault="00833368" w:rsidP="00833368"/>
    <w:p w14:paraId="3AC05604" w14:textId="77777777" w:rsidR="00833368" w:rsidRPr="00E37B6C" w:rsidRDefault="00833368" w:rsidP="00833368"/>
    <w:p w14:paraId="14C9DF5F" w14:textId="77777777" w:rsidR="00833368" w:rsidRPr="00D76C17" w:rsidRDefault="00833368" w:rsidP="00833368">
      <w:pPr>
        <w:spacing w:line="360" w:lineRule="auto"/>
        <w:rPr>
          <w:bCs/>
        </w:rPr>
      </w:pPr>
      <w:r>
        <w:lastRenderedPageBreak/>
        <w:t>Below are the steps you are required to do to generate the model:</w:t>
      </w:r>
    </w:p>
    <w:p w14:paraId="1F8AF370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Load Data</w:t>
      </w:r>
    </w:p>
    <w:p w14:paraId="30A9E4CF" w14:textId="77777777" w:rsidR="00833368" w:rsidRPr="005630C1" w:rsidRDefault="00833368" w:rsidP="0083336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Given the file “</w:t>
      </w:r>
      <w:r>
        <w:rPr>
          <w:b/>
        </w:rPr>
        <w:t>Training</w:t>
      </w:r>
      <w:r w:rsidRPr="005630C1">
        <w:rPr>
          <w:b/>
        </w:rPr>
        <w:t>.csv</w:t>
      </w:r>
      <w:r>
        <w:rPr>
          <w:bCs/>
        </w:rPr>
        <w:t>” and “</w:t>
      </w:r>
      <w:r>
        <w:rPr>
          <w:b/>
        </w:rPr>
        <w:t>Testing.csv</w:t>
      </w:r>
      <w:r>
        <w:rPr>
          <w:bCs/>
        </w:rPr>
        <w:t xml:space="preserve">”, you are asked to load the data using </w:t>
      </w:r>
      <w:proofErr w:type="spellStart"/>
      <w:r w:rsidRPr="005630C1">
        <w:rPr>
          <w:b/>
        </w:rPr>
        <w:t>SparkSession</w:t>
      </w:r>
      <w:proofErr w:type="spellEnd"/>
      <w:r>
        <w:rPr>
          <w:bCs/>
        </w:rPr>
        <w:t>.</w:t>
      </w:r>
    </w:p>
    <w:p w14:paraId="00BB99DE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Select Features</w:t>
      </w:r>
    </w:p>
    <w:p w14:paraId="380A83C2" w14:textId="77777777" w:rsidR="00833368" w:rsidRPr="008A6F16" w:rsidRDefault="00833368" w:rsidP="0083336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 xml:space="preserve">that will be used for training. Pick </w:t>
      </w:r>
      <w:r>
        <w:rPr>
          <w:b/>
        </w:rPr>
        <w:t>three</w:t>
      </w:r>
      <w:r>
        <w:rPr>
          <w:bCs/>
        </w:rPr>
        <w:t xml:space="preserve"> </w:t>
      </w:r>
      <w:r>
        <w:rPr>
          <w:b/>
        </w:rPr>
        <w:t>important features</w:t>
      </w:r>
      <w:r>
        <w:rPr>
          <w:bCs/>
        </w:rPr>
        <w:t>.</w:t>
      </w:r>
    </w:p>
    <w:p w14:paraId="066D8678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Data Preprocessing</w:t>
      </w:r>
    </w:p>
    <w:p w14:paraId="32CC5222" w14:textId="77777777" w:rsidR="00833368" w:rsidRPr="008A6F16" w:rsidRDefault="00833368" w:rsidP="0083336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in the data.</w:t>
      </w:r>
    </w:p>
    <w:p w14:paraId="6377A017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>
        <w:rPr>
          <w:b/>
        </w:rPr>
        <w:t>Transform Data</w:t>
      </w:r>
    </w:p>
    <w:p w14:paraId="7F4585F7" w14:textId="77777777" w:rsidR="00833368" w:rsidRPr="008A6F16" w:rsidRDefault="00833368" w:rsidP="0083336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 w:rsidRPr="008A6F16">
        <w:rPr>
          <w:b/>
        </w:rPr>
        <w:t>recode</w:t>
      </w:r>
      <w:r>
        <w:rPr>
          <w:bCs/>
        </w:rPr>
        <w:t xml:space="preserve"> the ‘</w:t>
      </w:r>
      <w:r>
        <w:rPr>
          <w:b/>
        </w:rPr>
        <w:t>Trash Pollution</w:t>
      </w:r>
      <w:r>
        <w:rPr>
          <w:bCs/>
        </w:rPr>
        <w:t xml:space="preserve">’ column value to be either </w:t>
      </w:r>
      <w:r w:rsidRPr="00BE6C50">
        <w:rPr>
          <w:b/>
        </w:rPr>
        <w:t>0</w:t>
      </w:r>
      <w:r>
        <w:rPr>
          <w:bCs/>
        </w:rPr>
        <w:t xml:space="preserve">, </w:t>
      </w:r>
      <w:r w:rsidRPr="00BE6C50">
        <w:rPr>
          <w:b/>
        </w:rPr>
        <w:t>1</w:t>
      </w:r>
      <w:r>
        <w:rPr>
          <w:bCs/>
        </w:rPr>
        <w:t xml:space="preserve">, or </w:t>
      </w:r>
      <w:r w:rsidRPr="00BE6C50">
        <w:rPr>
          <w:b/>
        </w:rPr>
        <w:t>2</w:t>
      </w:r>
      <w:r>
        <w:rPr>
          <w:bCs/>
        </w:rPr>
        <w:t>.</w:t>
      </w:r>
    </w:p>
    <w:p w14:paraId="29315F59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Normalization</w:t>
      </w:r>
    </w:p>
    <w:p w14:paraId="6623B4AB" w14:textId="77777777" w:rsidR="00833368" w:rsidRDefault="00833368" w:rsidP="00833368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Use the </w:t>
      </w:r>
      <w:proofErr w:type="spellStart"/>
      <w:r w:rsidRPr="000B728D">
        <w:rPr>
          <w:b/>
        </w:rPr>
        <w:t>StandardScaler</w:t>
      </w:r>
      <w:proofErr w:type="spellEnd"/>
    </w:p>
    <w:p w14:paraId="02D6EE13" w14:textId="77777777" w:rsidR="00833368" w:rsidRPr="000B728D" w:rsidRDefault="00833368" w:rsidP="0083336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package to normalize the data.</w:t>
      </w:r>
    </w:p>
    <w:p w14:paraId="0A77FC3D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Generate Model</w:t>
      </w:r>
    </w:p>
    <w:p w14:paraId="38145F85" w14:textId="77777777" w:rsidR="00833368" w:rsidRPr="000B728D" w:rsidRDefault="00833368" w:rsidP="00833368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Next, you are required to </w:t>
      </w:r>
      <w:r w:rsidRPr="000B728D">
        <w:rPr>
          <w:b/>
        </w:rPr>
        <w:t>generate</w:t>
      </w:r>
      <w:r>
        <w:rPr>
          <w:bCs/>
        </w:rPr>
        <w:t xml:space="preserve"> a </w:t>
      </w:r>
      <w:r w:rsidRPr="000B728D">
        <w:rPr>
          <w:b/>
        </w:rPr>
        <w:t>model</w:t>
      </w:r>
      <w:r>
        <w:rPr>
          <w:bCs/>
        </w:rPr>
        <w:t xml:space="preserve"> from the data. Use the </w:t>
      </w:r>
      <w:proofErr w:type="spellStart"/>
      <w:r>
        <w:rPr>
          <w:b/>
        </w:rPr>
        <w:t>KMeans</w:t>
      </w:r>
      <w:proofErr w:type="spellEnd"/>
      <w:r>
        <w:rPr>
          <w:bCs/>
        </w:rPr>
        <w:t xml:space="preserve"> package to generate the model into </w:t>
      </w:r>
      <w:r w:rsidRPr="0046196E">
        <w:rPr>
          <w:b/>
        </w:rPr>
        <w:t>2 cluster</w:t>
      </w:r>
      <w:r>
        <w:rPr>
          <w:bCs/>
        </w:rPr>
        <w:t>.</w:t>
      </w:r>
    </w:p>
    <w:p w14:paraId="00A133FF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>
        <w:rPr>
          <w:b/>
        </w:rPr>
        <w:t>Visualization</w:t>
      </w:r>
    </w:p>
    <w:p w14:paraId="43547B27" w14:textId="77777777" w:rsidR="00833368" w:rsidRDefault="00833368" w:rsidP="00833368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the model is generated, you can </w:t>
      </w:r>
      <w:r>
        <w:rPr>
          <w:b/>
        </w:rPr>
        <w:t>visualize</w:t>
      </w:r>
      <w:r>
        <w:rPr>
          <w:bCs/>
        </w:rPr>
        <w:t xml:space="preserve"> the model using the </w:t>
      </w:r>
      <w:proofErr w:type="spellStart"/>
      <w:r>
        <w:rPr>
          <w:b/>
        </w:rPr>
        <w:t>pyplot</w:t>
      </w:r>
      <w:proofErr w:type="spellEnd"/>
      <w:r>
        <w:rPr>
          <w:bCs/>
        </w:rPr>
        <w:t xml:space="preserve"> package. Don’t forget to add </w:t>
      </w:r>
      <w:r w:rsidRPr="0082546C">
        <w:rPr>
          <w:b/>
        </w:rPr>
        <w:t>x-label</w:t>
      </w:r>
      <w:r>
        <w:rPr>
          <w:bCs/>
        </w:rPr>
        <w:t xml:space="preserve">, </w:t>
      </w:r>
      <w:r w:rsidRPr="0082546C">
        <w:rPr>
          <w:b/>
        </w:rPr>
        <w:t>y-label</w:t>
      </w:r>
      <w:r>
        <w:rPr>
          <w:bCs/>
        </w:rPr>
        <w:t xml:space="preserve">, and </w:t>
      </w:r>
      <w:r w:rsidRPr="0082546C">
        <w:rPr>
          <w:b/>
        </w:rPr>
        <w:t>title</w:t>
      </w:r>
      <w:r>
        <w:rPr>
          <w:bCs/>
        </w:rPr>
        <w:t xml:space="preserve"> for your plot.</w:t>
      </w:r>
    </w:p>
    <w:p w14:paraId="1B0565E2" w14:textId="77777777" w:rsidR="00833368" w:rsidRDefault="00833368" w:rsidP="00833368">
      <w:pPr>
        <w:pStyle w:val="ListParagraph"/>
        <w:numPr>
          <w:ilvl w:val="0"/>
          <w:numId w:val="33"/>
        </w:numPr>
        <w:spacing w:line="360" w:lineRule="auto"/>
        <w:ind w:right="-330"/>
        <w:jc w:val="both"/>
        <w:rPr>
          <w:b/>
        </w:rPr>
      </w:pPr>
      <w:r>
        <w:rPr>
          <w:b/>
        </w:rPr>
        <w:t>Model Testing and Evaluation</w:t>
      </w:r>
    </w:p>
    <w:p w14:paraId="39223E75" w14:textId="027C3DEC" w:rsidR="00833368" w:rsidRDefault="00833368" w:rsidP="00833368">
      <w:pPr>
        <w:pStyle w:val="ListParagraph"/>
        <w:spacing w:line="360" w:lineRule="auto"/>
        <w:ind w:right="-330"/>
        <w:jc w:val="both"/>
        <w:rPr>
          <w:b/>
          <w:bCs/>
        </w:rPr>
      </w:pPr>
      <w:r>
        <w:rPr>
          <w:bCs/>
        </w:rPr>
        <w:t xml:space="preserve">Then, you can </w:t>
      </w:r>
      <w:r>
        <w:rPr>
          <w:b/>
        </w:rPr>
        <w:t>test</w:t>
      </w:r>
      <w:r>
        <w:rPr>
          <w:bCs/>
        </w:rPr>
        <w:t xml:space="preserve"> the model to check predict whether the data will be in </w:t>
      </w:r>
      <w:r>
        <w:rPr>
          <w:b/>
          <w:bCs/>
        </w:rPr>
        <w:t>polluted water</w:t>
      </w:r>
      <w:r w:rsidRPr="001B6C9D">
        <w:rPr>
          <w:b/>
          <w:bCs/>
        </w:rPr>
        <w:t xml:space="preserve"> cluster </w:t>
      </w:r>
      <w:r>
        <w:t xml:space="preserve">or in the </w:t>
      </w:r>
      <w:r>
        <w:rPr>
          <w:b/>
          <w:bCs/>
        </w:rPr>
        <w:t>non-polluted water</w:t>
      </w:r>
      <w:r w:rsidRPr="001B6C9D">
        <w:rPr>
          <w:b/>
          <w:bCs/>
        </w:rPr>
        <w:t xml:space="preserve"> cluster</w:t>
      </w:r>
      <w:r>
        <w:rPr>
          <w:bCs/>
        </w:rPr>
        <w:t xml:space="preserve">. Print the accuracy of your model and get the </w:t>
      </w:r>
      <w:r w:rsidRPr="00A12073">
        <w:rPr>
          <w:b/>
          <w:bCs/>
        </w:rPr>
        <w:t>model</w:t>
      </w:r>
      <w:r>
        <w:t xml:space="preserve"> with </w:t>
      </w:r>
      <w:r w:rsidRPr="00A12073">
        <w:rPr>
          <w:b/>
          <w:bCs/>
        </w:rPr>
        <w:t xml:space="preserve">minimum accuracy </w:t>
      </w:r>
      <w:r>
        <w:rPr>
          <w:b/>
          <w:bCs/>
        </w:rPr>
        <w:t>80</w:t>
      </w:r>
      <w:r w:rsidRPr="00A12073">
        <w:rPr>
          <w:b/>
          <w:bCs/>
        </w:rPr>
        <w:t>%</w:t>
      </w:r>
      <w:r>
        <w:rPr>
          <w:b/>
          <w:bCs/>
        </w:rPr>
        <w:t xml:space="preserve"> or higher.</w:t>
      </w:r>
    </w:p>
    <w:p w14:paraId="736045D2" w14:textId="4F63873F" w:rsidR="00CD634D" w:rsidRDefault="00CD634D" w:rsidP="00833368">
      <w:pPr>
        <w:pStyle w:val="ListParagraph"/>
        <w:spacing w:line="360" w:lineRule="auto"/>
        <w:ind w:right="-330"/>
        <w:jc w:val="both"/>
        <w:rPr>
          <w:b/>
          <w:bCs/>
        </w:rPr>
      </w:pPr>
    </w:p>
    <w:p w14:paraId="38485354" w14:textId="49B19661" w:rsidR="00CD634D" w:rsidRDefault="00CD634D" w:rsidP="00833368">
      <w:pPr>
        <w:pStyle w:val="ListParagraph"/>
        <w:spacing w:line="360" w:lineRule="auto"/>
        <w:ind w:right="-330"/>
        <w:jc w:val="both"/>
        <w:rPr>
          <w:b/>
          <w:bCs/>
        </w:rPr>
      </w:pPr>
    </w:p>
    <w:p w14:paraId="11B2E1EF" w14:textId="77777777" w:rsidR="00CD634D" w:rsidRPr="005A31DB" w:rsidRDefault="00CD634D" w:rsidP="00833368">
      <w:pPr>
        <w:pStyle w:val="ListParagraph"/>
        <w:spacing w:line="360" w:lineRule="auto"/>
        <w:ind w:right="-330"/>
        <w:jc w:val="both"/>
        <w:rPr>
          <w:b/>
        </w:rPr>
      </w:pPr>
    </w:p>
    <w:p w14:paraId="34E2D348" w14:textId="77777777" w:rsidR="00CD634D" w:rsidRPr="00CD634D" w:rsidRDefault="00CD634D" w:rsidP="00CD634D">
      <w:pPr>
        <w:jc w:val="center"/>
        <w:rPr>
          <w:rFonts w:eastAsia="Times New Roman"/>
          <w:i/>
          <w:sz w:val="20"/>
          <w:szCs w:val="20"/>
          <w:lang w:eastAsia="en-US"/>
        </w:rPr>
      </w:pPr>
      <w:r w:rsidRPr="00CD634D">
        <w:rPr>
          <w:rFonts w:eastAsia="Times New Roman"/>
          <w:b/>
          <w:bCs/>
          <w:lang w:eastAsia="en-US"/>
        </w:rPr>
        <w:t xml:space="preserve">Good Luck </w:t>
      </w:r>
      <w:r w:rsidRPr="00CD634D">
        <w:rPr>
          <w:rFonts w:ascii="Segoe UI Emoji" w:eastAsia="Segoe UI Emoji" w:hAnsi="Segoe UI Emoji" w:cs="Segoe UI Emoji"/>
          <w:b/>
          <w:bCs/>
          <w:lang w:eastAsia="en-US"/>
        </w:rPr>
        <w:t>😊</w:t>
      </w:r>
    </w:p>
    <w:p w14:paraId="47848A7A" w14:textId="77777777" w:rsidR="00833368" w:rsidRPr="006D1458" w:rsidRDefault="00833368" w:rsidP="003C1C98">
      <w:pPr>
        <w:spacing w:line="360" w:lineRule="auto"/>
        <w:rPr>
          <w:b/>
        </w:rPr>
      </w:pPr>
    </w:p>
    <w:sectPr w:rsidR="00833368" w:rsidRPr="006D1458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E4916" w14:textId="77777777" w:rsidR="00FB2457" w:rsidRDefault="00FB2457" w:rsidP="00273E4A">
      <w:r>
        <w:separator/>
      </w:r>
    </w:p>
  </w:endnote>
  <w:endnote w:type="continuationSeparator" w:id="0">
    <w:p w14:paraId="0373ABA8" w14:textId="77777777" w:rsidR="00FB2457" w:rsidRDefault="00FB245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767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180086" wp14:editId="3CD8E70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ECBDB71" w14:textId="77777777" w:rsidR="005B66A9" w:rsidRPr="00127F6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="005B66A9"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AE4F5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6E3C6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823C2EB" wp14:editId="3EF9A73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3BCF7C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3794BE8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61BDDF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4EB92" w14:textId="77777777" w:rsidR="00FB2457" w:rsidRDefault="00FB2457" w:rsidP="00273E4A">
      <w:r>
        <w:separator/>
      </w:r>
    </w:p>
  </w:footnote>
  <w:footnote w:type="continuationSeparator" w:id="0">
    <w:p w14:paraId="39034764" w14:textId="77777777" w:rsidR="00FB2457" w:rsidRDefault="00FB245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9E393D" w14:textId="77777777" w:rsidTr="005D0782">
      <w:tc>
        <w:tcPr>
          <w:tcW w:w="5220" w:type="dxa"/>
        </w:tcPr>
        <w:p w14:paraId="18E3A1E6" w14:textId="5056FEA0" w:rsidR="005D0782" w:rsidRPr="00F135A9" w:rsidRDefault="00F135A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C6C5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0699D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448042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BBB5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059E1"/>
    <w:multiLevelType w:val="hybridMultilevel"/>
    <w:tmpl w:val="CDF010BE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473F01"/>
    <w:multiLevelType w:val="hybridMultilevel"/>
    <w:tmpl w:val="A440D5DC"/>
    <w:lvl w:ilvl="0" w:tplc="D23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2D6AC7"/>
    <w:multiLevelType w:val="hybridMultilevel"/>
    <w:tmpl w:val="699CFFF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16D42"/>
    <w:multiLevelType w:val="hybridMultilevel"/>
    <w:tmpl w:val="0F28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4065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615EB"/>
    <w:multiLevelType w:val="hybridMultilevel"/>
    <w:tmpl w:val="13E0D0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040CF"/>
    <w:multiLevelType w:val="hybridMultilevel"/>
    <w:tmpl w:val="21AC0A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BD96959"/>
    <w:multiLevelType w:val="hybridMultilevel"/>
    <w:tmpl w:val="92E029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B13409"/>
    <w:multiLevelType w:val="hybridMultilevel"/>
    <w:tmpl w:val="171CF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E0D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C0190"/>
    <w:multiLevelType w:val="hybridMultilevel"/>
    <w:tmpl w:val="41A2592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5D47AE9"/>
    <w:multiLevelType w:val="hybridMultilevel"/>
    <w:tmpl w:val="43CC57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36CB"/>
    <w:multiLevelType w:val="multilevel"/>
    <w:tmpl w:val="B0E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A42A95"/>
    <w:multiLevelType w:val="hybridMultilevel"/>
    <w:tmpl w:val="8870BD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065773"/>
    <w:multiLevelType w:val="hybridMultilevel"/>
    <w:tmpl w:val="1E6693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E60BF"/>
    <w:multiLevelType w:val="hybridMultilevel"/>
    <w:tmpl w:val="9B9C4F3A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25"/>
  </w:num>
  <w:num w:numId="4">
    <w:abstractNumId w:val="15"/>
  </w:num>
  <w:num w:numId="5">
    <w:abstractNumId w:val="29"/>
  </w:num>
  <w:num w:numId="6">
    <w:abstractNumId w:val="23"/>
  </w:num>
  <w:num w:numId="7">
    <w:abstractNumId w:val="30"/>
  </w:num>
  <w:num w:numId="8">
    <w:abstractNumId w:val="0"/>
  </w:num>
  <w:num w:numId="9">
    <w:abstractNumId w:val="9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1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8"/>
  </w:num>
  <w:num w:numId="19">
    <w:abstractNumId w:val="21"/>
  </w:num>
  <w:num w:numId="20">
    <w:abstractNumId w:val="16"/>
  </w:num>
  <w:num w:numId="21">
    <w:abstractNumId w:val="5"/>
  </w:num>
  <w:num w:numId="22">
    <w:abstractNumId w:val="4"/>
  </w:num>
  <w:num w:numId="23">
    <w:abstractNumId w:val="20"/>
  </w:num>
  <w:num w:numId="24">
    <w:abstractNumId w:val="22"/>
  </w:num>
  <w:num w:numId="25">
    <w:abstractNumId w:val="7"/>
  </w:num>
  <w:num w:numId="26">
    <w:abstractNumId w:val="24"/>
  </w:num>
  <w:num w:numId="27">
    <w:abstractNumId w:val="2"/>
  </w:num>
  <w:num w:numId="28">
    <w:abstractNumId w:val="17"/>
  </w:num>
  <w:num w:numId="29">
    <w:abstractNumId w:val="12"/>
  </w:num>
  <w:num w:numId="30">
    <w:abstractNumId w:val="3"/>
  </w:num>
  <w:num w:numId="31">
    <w:abstractNumId w:val="28"/>
  </w:num>
  <w:num w:numId="32">
    <w:abstractNumId w:val="1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524C"/>
    <w:rsid w:val="00036A14"/>
    <w:rsid w:val="000479B3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B4B9B"/>
    <w:rsid w:val="000B69D0"/>
    <w:rsid w:val="000C3015"/>
    <w:rsid w:val="000C3393"/>
    <w:rsid w:val="000D2ADE"/>
    <w:rsid w:val="000D665A"/>
    <w:rsid w:val="000E0EF3"/>
    <w:rsid w:val="000E0FD3"/>
    <w:rsid w:val="000F057A"/>
    <w:rsid w:val="000F1EBF"/>
    <w:rsid w:val="000F3EB6"/>
    <w:rsid w:val="000F7CFC"/>
    <w:rsid w:val="000F7FC6"/>
    <w:rsid w:val="001066F1"/>
    <w:rsid w:val="00111124"/>
    <w:rsid w:val="001128D4"/>
    <w:rsid w:val="00122BC2"/>
    <w:rsid w:val="00124C41"/>
    <w:rsid w:val="00126822"/>
    <w:rsid w:val="00127F6B"/>
    <w:rsid w:val="00131DAA"/>
    <w:rsid w:val="00137C0E"/>
    <w:rsid w:val="001421F5"/>
    <w:rsid w:val="00142EE6"/>
    <w:rsid w:val="00145C2E"/>
    <w:rsid w:val="00150E94"/>
    <w:rsid w:val="00150F57"/>
    <w:rsid w:val="00151847"/>
    <w:rsid w:val="0015698F"/>
    <w:rsid w:val="001768ED"/>
    <w:rsid w:val="00183F26"/>
    <w:rsid w:val="00184926"/>
    <w:rsid w:val="00194706"/>
    <w:rsid w:val="001955A6"/>
    <w:rsid w:val="001A300E"/>
    <w:rsid w:val="001B1268"/>
    <w:rsid w:val="001B1EAD"/>
    <w:rsid w:val="001B2582"/>
    <w:rsid w:val="001B3A2E"/>
    <w:rsid w:val="001B73E3"/>
    <w:rsid w:val="001D4810"/>
    <w:rsid w:val="001D7E02"/>
    <w:rsid w:val="001E255C"/>
    <w:rsid w:val="001E4042"/>
    <w:rsid w:val="001E4380"/>
    <w:rsid w:val="001E637E"/>
    <w:rsid w:val="001E7852"/>
    <w:rsid w:val="001E7ABE"/>
    <w:rsid w:val="001F64B6"/>
    <w:rsid w:val="00224780"/>
    <w:rsid w:val="00235C36"/>
    <w:rsid w:val="00235D1F"/>
    <w:rsid w:val="002376FA"/>
    <w:rsid w:val="002570A8"/>
    <w:rsid w:val="00262026"/>
    <w:rsid w:val="0026655E"/>
    <w:rsid w:val="00272339"/>
    <w:rsid w:val="00273E4A"/>
    <w:rsid w:val="00281799"/>
    <w:rsid w:val="002841B3"/>
    <w:rsid w:val="002857E1"/>
    <w:rsid w:val="00287545"/>
    <w:rsid w:val="002956DC"/>
    <w:rsid w:val="00296DA6"/>
    <w:rsid w:val="002A07C0"/>
    <w:rsid w:val="002A138B"/>
    <w:rsid w:val="002A3DC6"/>
    <w:rsid w:val="002A59B7"/>
    <w:rsid w:val="002A66E0"/>
    <w:rsid w:val="002B00F2"/>
    <w:rsid w:val="002B7CDD"/>
    <w:rsid w:val="002C3AC5"/>
    <w:rsid w:val="002C3DA2"/>
    <w:rsid w:val="002C7FC0"/>
    <w:rsid w:val="002D1472"/>
    <w:rsid w:val="002D3C42"/>
    <w:rsid w:val="002D7F31"/>
    <w:rsid w:val="002E3324"/>
    <w:rsid w:val="002F3AA2"/>
    <w:rsid w:val="003002A2"/>
    <w:rsid w:val="00303EC7"/>
    <w:rsid w:val="00304194"/>
    <w:rsid w:val="003042AE"/>
    <w:rsid w:val="00305136"/>
    <w:rsid w:val="003054E4"/>
    <w:rsid w:val="00306F2B"/>
    <w:rsid w:val="00310F09"/>
    <w:rsid w:val="00312279"/>
    <w:rsid w:val="00316E2C"/>
    <w:rsid w:val="00320C87"/>
    <w:rsid w:val="00321362"/>
    <w:rsid w:val="00323347"/>
    <w:rsid w:val="003432E6"/>
    <w:rsid w:val="003439D3"/>
    <w:rsid w:val="003449FC"/>
    <w:rsid w:val="00355AFE"/>
    <w:rsid w:val="0036420F"/>
    <w:rsid w:val="0036669F"/>
    <w:rsid w:val="00366844"/>
    <w:rsid w:val="0037553B"/>
    <w:rsid w:val="003767C1"/>
    <w:rsid w:val="003819FF"/>
    <w:rsid w:val="0038376D"/>
    <w:rsid w:val="00383805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98"/>
    <w:rsid w:val="003C1CE6"/>
    <w:rsid w:val="003C34E3"/>
    <w:rsid w:val="003C56F2"/>
    <w:rsid w:val="003C6E33"/>
    <w:rsid w:val="003D7084"/>
    <w:rsid w:val="003F63FA"/>
    <w:rsid w:val="003F71D2"/>
    <w:rsid w:val="004074A1"/>
    <w:rsid w:val="0041367E"/>
    <w:rsid w:val="00420AFF"/>
    <w:rsid w:val="00422134"/>
    <w:rsid w:val="0042355E"/>
    <w:rsid w:val="00434FFC"/>
    <w:rsid w:val="00446550"/>
    <w:rsid w:val="00446D31"/>
    <w:rsid w:val="0045325D"/>
    <w:rsid w:val="004564E4"/>
    <w:rsid w:val="00460E77"/>
    <w:rsid w:val="004633AF"/>
    <w:rsid w:val="0046440B"/>
    <w:rsid w:val="00467976"/>
    <w:rsid w:val="00470964"/>
    <w:rsid w:val="004716A8"/>
    <w:rsid w:val="00483C02"/>
    <w:rsid w:val="00494E4C"/>
    <w:rsid w:val="00496E3F"/>
    <w:rsid w:val="004A6DFC"/>
    <w:rsid w:val="004A6F1F"/>
    <w:rsid w:val="004B47B5"/>
    <w:rsid w:val="004B6AFE"/>
    <w:rsid w:val="004C0F0C"/>
    <w:rsid w:val="004C160D"/>
    <w:rsid w:val="004D176C"/>
    <w:rsid w:val="004E718C"/>
    <w:rsid w:val="004E7352"/>
    <w:rsid w:val="004F24E4"/>
    <w:rsid w:val="00503A55"/>
    <w:rsid w:val="0051143A"/>
    <w:rsid w:val="00520E03"/>
    <w:rsid w:val="005314B7"/>
    <w:rsid w:val="005342F4"/>
    <w:rsid w:val="00535DA7"/>
    <w:rsid w:val="005447D7"/>
    <w:rsid w:val="0055100A"/>
    <w:rsid w:val="00552DE5"/>
    <w:rsid w:val="0055410B"/>
    <w:rsid w:val="00554CFB"/>
    <w:rsid w:val="00556E41"/>
    <w:rsid w:val="00564C34"/>
    <w:rsid w:val="00571B72"/>
    <w:rsid w:val="00580086"/>
    <w:rsid w:val="00582417"/>
    <w:rsid w:val="00582E4C"/>
    <w:rsid w:val="005A072D"/>
    <w:rsid w:val="005A32DD"/>
    <w:rsid w:val="005A76B4"/>
    <w:rsid w:val="005B07D4"/>
    <w:rsid w:val="005B07F0"/>
    <w:rsid w:val="005B3392"/>
    <w:rsid w:val="005B66A9"/>
    <w:rsid w:val="005C156C"/>
    <w:rsid w:val="005C19B6"/>
    <w:rsid w:val="005D0782"/>
    <w:rsid w:val="005E5B79"/>
    <w:rsid w:val="005E6009"/>
    <w:rsid w:val="005F47E6"/>
    <w:rsid w:val="005F794B"/>
    <w:rsid w:val="0060201C"/>
    <w:rsid w:val="0060486C"/>
    <w:rsid w:val="0061003F"/>
    <w:rsid w:val="00615E60"/>
    <w:rsid w:val="006229B0"/>
    <w:rsid w:val="006301C6"/>
    <w:rsid w:val="00635EE5"/>
    <w:rsid w:val="006377C9"/>
    <w:rsid w:val="006422D9"/>
    <w:rsid w:val="00643F75"/>
    <w:rsid w:val="00664137"/>
    <w:rsid w:val="0067443D"/>
    <w:rsid w:val="006930C5"/>
    <w:rsid w:val="00695676"/>
    <w:rsid w:val="006B6C0E"/>
    <w:rsid w:val="006C20D5"/>
    <w:rsid w:val="006C4E2B"/>
    <w:rsid w:val="006D1458"/>
    <w:rsid w:val="006D285D"/>
    <w:rsid w:val="006D36BC"/>
    <w:rsid w:val="006F00E5"/>
    <w:rsid w:val="006F4D80"/>
    <w:rsid w:val="00701ECA"/>
    <w:rsid w:val="00720962"/>
    <w:rsid w:val="00721916"/>
    <w:rsid w:val="0072245D"/>
    <w:rsid w:val="0073222D"/>
    <w:rsid w:val="00737595"/>
    <w:rsid w:val="0074592C"/>
    <w:rsid w:val="00753638"/>
    <w:rsid w:val="00755CB9"/>
    <w:rsid w:val="00773C54"/>
    <w:rsid w:val="00787247"/>
    <w:rsid w:val="00791142"/>
    <w:rsid w:val="007979E8"/>
    <w:rsid w:val="007A1A36"/>
    <w:rsid w:val="007A436B"/>
    <w:rsid w:val="007A45EB"/>
    <w:rsid w:val="007A5052"/>
    <w:rsid w:val="007B5A6A"/>
    <w:rsid w:val="007B6FC3"/>
    <w:rsid w:val="007C1C37"/>
    <w:rsid w:val="007C425B"/>
    <w:rsid w:val="007E0EE7"/>
    <w:rsid w:val="007E29B9"/>
    <w:rsid w:val="007E2F2A"/>
    <w:rsid w:val="007E64D8"/>
    <w:rsid w:val="007F06F3"/>
    <w:rsid w:val="007F3C8E"/>
    <w:rsid w:val="0080332C"/>
    <w:rsid w:val="008106C1"/>
    <w:rsid w:val="00810737"/>
    <w:rsid w:val="00811C48"/>
    <w:rsid w:val="00815DB3"/>
    <w:rsid w:val="00833368"/>
    <w:rsid w:val="00833C5A"/>
    <w:rsid w:val="0083459F"/>
    <w:rsid w:val="0083780E"/>
    <w:rsid w:val="008674E6"/>
    <w:rsid w:val="00867EBD"/>
    <w:rsid w:val="00876001"/>
    <w:rsid w:val="0087696C"/>
    <w:rsid w:val="00876A58"/>
    <w:rsid w:val="008869BC"/>
    <w:rsid w:val="008939EF"/>
    <w:rsid w:val="00894072"/>
    <w:rsid w:val="00894DAC"/>
    <w:rsid w:val="00895B8D"/>
    <w:rsid w:val="00897D69"/>
    <w:rsid w:val="008A0F79"/>
    <w:rsid w:val="008B212E"/>
    <w:rsid w:val="008B35CC"/>
    <w:rsid w:val="008B7541"/>
    <w:rsid w:val="008C0566"/>
    <w:rsid w:val="008C1A4A"/>
    <w:rsid w:val="008D1B94"/>
    <w:rsid w:val="008D411F"/>
    <w:rsid w:val="008D4D84"/>
    <w:rsid w:val="009010C1"/>
    <w:rsid w:val="00901824"/>
    <w:rsid w:val="00901A30"/>
    <w:rsid w:val="0090372F"/>
    <w:rsid w:val="00916FCD"/>
    <w:rsid w:val="009235F8"/>
    <w:rsid w:val="00932B6E"/>
    <w:rsid w:val="0093677F"/>
    <w:rsid w:val="00936A79"/>
    <w:rsid w:val="00937476"/>
    <w:rsid w:val="00937B93"/>
    <w:rsid w:val="00944ADA"/>
    <w:rsid w:val="009568C5"/>
    <w:rsid w:val="00961A2D"/>
    <w:rsid w:val="0096613A"/>
    <w:rsid w:val="0097243E"/>
    <w:rsid w:val="0097310D"/>
    <w:rsid w:val="00973849"/>
    <w:rsid w:val="00974B31"/>
    <w:rsid w:val="009832E4"/>
    <w:rsid w:val="009858B1"/>
    <w:rsid w:val="00987576"/>
    <w:rsid w:val="00995927"/>
    <w:rsid w:val="009976B9"/>
    <w:rsid w:val="009A2464"/>
    <w:rsid w:val="009A3737"/>
    <w:rsid w:val="009C74A3"/>
    <w:rsid w:val="009C7801"/>
    <w:rsid w:val="009E29D9"/>
    <w:rsid w:val="009F2AE8"/>
    <w:rsid w:val="009F59DA"/>
    <w:rsid w:val="00A1473C"/>
    <w:rsid w:val="00A1688D"/>
    <w:rsid w:val="00A23EE7"/>
    <w:rsid w:val="00A244EB"/>
    <w:rsid w:val="00A31BFC"/>
    <w:rsid w:val="00A32343"/>
    <w:rsid w:val="00A46082"/>
    <w:rsid w:val="00A50AF3"/>
    <w:rsid w:val="00A52AB7"/>
    <w:rsid w:val="00A53D38"/>
    <w:rsid w:val="00A552D5"/>
    <w:rsid w:val="00A55BA0"/>
    <w:rsid w:val="00A61F24"/>
    <w:rsid w:val="00A645E1"/>
    <w:rsid w:val="00A70D0C"/>
    <w:rsid w:val="00A75B2A"/>
    <w:rsid w:val="00A77D2E"/>
    <w:rsid w:val="00A933D3"/>
    <w:rsid w:val="00AA1407"/>
    <w:rsid w:val="00AA1DE8"/>
    <w:rsid w:val="00AB0E0A"/>
    <w:rsid w:val="00AB42BB"/>
    <w:rsid w:val="00AC0C63"/>
    <w:rsid w:val="00AC34C9"/>
    <w:rsid w:val="00AC5D98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41D2B"/>
    <w:rsid w:val="00B440FB"/>
    <w:rsid w:val="00B4674F"/>
    <w:rsid w:val="00B517FB"/>
    <w:rsid w:val="00B61278"/>
    <w:rsid w:val="00B64E96"/>
    <w:rsid w:val="00B67595"/>
    <w:rsid w:val="00B7140C"/>
    <w:rsid w:val="00B728DC"/>
    <w:rsid w:val="00B73551"/>
    <w:rsid w:val="00B81979"/>
    <w:rsid w:val="00B860A3"/>
    <w:rsid w:val="00B9084D"/>
    <w:rsid w:val="00B948DA"/>
    <w:rsid w:val="00B9609E"/>
    <w:rsid w:val="00BC6DE8"/>
    <w:rsid w:val="00BC7D12"/>
    <w:rsid w:val="00BE0705"/>
    <w:rsid w:val="00BF2997"/>
    <w:rsid w:val="00BF7C45"/>
    <w:rsid w:val="00C06ECE"/>
    <w:rsid w:val="00C15D7A"/>
    <w:rsid w:val="00C21849"/>
    <w:rsid w:val="00C25F66"/>
    <w:rsid w:val="00C36435"/>
    <w:rsid w:val="00C37CE2"/>
    <w:rsid w:val="00C44051"/>
    <w:rsid w:val="00C50867"/>
    <w:rsid w:val="00C525FC"/>
    <w:rsid w:val="00C531E3"/>
    <w:rsid w:val="00C56C03"/>
    <w:rsid w:val="00C57A8A"/>
    <w:rsid w:val="00C57DC9"/>
    <w:rsid w:val="00C57FE8"/>
    <w:rsid w:val="00C6549A"/>
    <w:rsid w:val="00C750C7"/>
    <w:rsid w:val="00C8483C"/>
    <w:rsid w:val="00C9074C"/>
    <w:rsid w:val="00C915BF"/>
    <w:rsid w:val="00CB3B33"/>
    <w:rsid w:val="00CB4EB5"/>
    <w:rsid w:val="00CB4F2D"/>
    <w:rsid w:val="00CB736B"/>
    <w:rsid w:val="00CC3101"/>
    <w:rsid w:val="00CD634D"/>
    <w:rsid w:val="00CD64BC"/>
    <w:rsid w:val="00CF11B0"/>
    <w:rsid w:val="00D029FE"/>
    <w:rsid w:val="00D04BEF"/>
    <w:rsid w:val="00D20DA4"/>
    <w:rsid w:val="00D22C95"/>
    <w:rsid w:val="00D30822"/>
    <w:rsid w:val="00D3685C"/>
    <w:rsid w:val="00D37E0D"/>
    <w:rsid w:val="00D47C75"/>
    <w:rsid w:val="00D60A6D"/>
    <w:rsid w:val="00D67540"/>
    <w:rsid w:val="00D67DFC"/>
    <w:rsid w:val="00D82D39"/>
    <w:rsid w:val="00D855AE"/>
    <w:rsid w:val="00D95848"/>
    <w:rsid w:val="00D95C39"/>
    <w:rsid w:val="00DA4A85"/>
    <w:rsid w:val="00DB0A75"/>
    <w:rsid w:val="00DB4739"/>
    <w:rsid w:val="00DC40C6"/>
    <w:rsid w:val="00DC4B9D"/>
    <w:rsid w:val="00DC700A"/>
    <w:rsid w:val="00DC76C8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05C5"/>
    <w:rsid w:val="00E40648"/>
    <w:rsid w:val="00E41A62"/>
    <w:rsid w:val="00E502A7"/>
    <w:rsid w:val="00E539FE"/>
    <w:rsid w:val="00E642BF"/>
    <w:rsid w:val="00E660C4"/>
    <w:rsid w:val="00E70A3D"/>
    <w:rsid w:val="00E77180"/>
    <w:rsid w:val="00E83F0C"/>
    <w:rsid w:val="00EA14FE"/>
    <w:rsid w:val="00EA4F34"/>
    <w:rsid w:val="00EA5E14"/>
    <w:rsid w:val="00EB5190"/>
    <w:rsid w:val="00EB7CD4"/>
    <w:rsid w:val="00EC207F"/>
    <w:rsid w:val="00ED5890"/>
    <w:rsid w:val="00EE520D"/>
    <w:rsid w:val="00EF17AC"/>
    <w:rsid w:val="00EF6DC2"/>
    <w:rsid w:val="00F0037C"/>
    <w:rsid w:val="00F135A9"/>
    <w:rsid w:val="00F22A92"/>
    <w:rsid w:val="00F22F51"/>
    <w:rsid w:val="00F2595B"/>
    <w:rsid w:val="00F305E0"/>
    <w:rsid w:val="00F36E33"/>
    <w:rsid w:val="00F40775"/>
    <w:rsid w:val="00F41D78"/>
    <w:rsid w:val="00F52C43"/>
    <w:rsid w:val="00F53807"/>
    <w:rsid w:val="00F712CE"/>
    <w:rsid w:val="00F80742"/>
    <w:rsid w:val="00F8228B"/>
    <w:rsid w:val="00F955DA"/>
    <w:rsid w:val="00FA0088"/>
    <w:rsid w:val="00FA41A2"/>
    <w:rsid w:val="00FB2457"/>
    <w:rsid w:val="00FC245F"/>
    <w:rsid w:val="00FC28AE"/>
    <w:rsid w:val="00FC7886"/>
    <w:rsid w:val="00FE1FF8"/>
    <w:rsid w:val="00FF1A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26B6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855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9B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aboratory.binus.ac.id/lab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aboratory.binus.ac.id/lab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745F6-E1E9-43BF-89DF-B8DA5DD7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751</TotalTime>
  <Pages>10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202</cp:revision>
  <dcterms:created xsi:type="dcterms:W3CDTF">2017-10-20T05:51:00Z</dcterms:created>
  <dcterms:modified xsi:type="dcterms:W3CDTF">2020-12-16T14:38:00Z</dcterms:modified>
</cp:coreProperties>
</file>